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1ABC9" w14:textId="77777777" w:rsidR="00287A0D" w:rsidRPr="00C72AB2" w:rsidRDefault="00266A80" w:rsidP="00A62CE2">
      <w:pPr>
        <w:pStyle w:val="Title"/>
      </w:pPr>
      <w:r w:rsidRPr="00C72AB2">
        <w:t>BOOK TITLE</w:t>
      </w:r>
    </w:p>
    <w:p w14:paraId="5C2829B1" w14:textId="77777777" w:rsidR="00D53DBF" w:rsidRDefault="00D53DBF" w:rsidP="00A62CE2">
      <w:pPr>
        <w:pStyle w:val="Subtitle"/>
      </w:pPr>
    </w:p>
    <w:p w14:paraId="0BD445E5" w14:textId="77777777" w:rsidR="00266A80" w:rsidRPr="00266A80" w:rsidRDefault="00266A80" w:rsidP="00A62CE2">
      <w:pPr>
        <w:pStyle w:val="Subtitle"/>
      </w:pPr>
      <w:r w:rsidRPr="00266A80">
        <w:t>Subtitle Goes Here</w:t>
      </w:r>
    </w:p>
    <w:p w14:paraId="698A0674" w14:textId="77777777" w:rsidR="00266A80" w:rsidRDefault="00266A80" w:rsidP="00FF2699">
      <w:pPr>
        <w:pStyle w:val="AuthorName"/>
      </w:pPr>
    </w:p>
    <w:p w14:paraId="6F268D0B" w14:textId="77777777" w:rsidR="00A729FB" w:rsidRDefault="00A729FB" w:rsidP="00FF2699">
      <w:pPr>
        <w:pStyle w:val="AuthorName"/>
      </w:pPr>
      <w:r>
        <w:t>__________</w:t>
      </w:r>
    </w:p>
    <w:p w14:paraId="34FDD755" w14:textId="77777777" w:rsidR="00A729FB" w:rsidRDefault="00A729FB" w:rsidP="00FF2699">
      <w:pPr>
        <w:pStyle w:val="AuthorName"/>
      </w:pPr>
    </w:p>
    <w:p w14:paraId="093AA6EF" w14:textId="77777777" w:rsidR="00A729FB" w:rsidRDefault="00A729FB" w:rsidP="00FF2699">
      <w:pPr>
        <w:pStyle w:val="AuthorName"/>
      </w:pPr>
    </w:p>
    <w:p w14:paraId="2A22C424" w14:textId="77777777" w:rsidR="00266A80" w:rsidRDefault="00266A80" w:rsidP="00FF2699">
      <w:pPr>
        <w:pStyle w:val="AuthorName"/>
      </w:pPr>
      <w:r>
        <w:t xml:space="preserve">Author name goes </w:t>
      </w:r>
      <w:r w:rsidRPr="00FF2699">
        <w:t>here</w:t>
      </w:r>
    </w:p>
    <w:p w14:paraId="12CB5E17" w14:textId="77777777" w:rsidR="004054A4" w:rsidRPr="00671FEF" w:rsidRDefault="00836320" w:rsidP="00A62CE2">
      <w:pPr>
        <w:pStyle w:val="NoIndentnormal"/>
      </w:pPr>
      <w:r>
        <w:br w:type="page"/>
      </w:r>
      <w:r w:rsidR="004054A4">
        <w:lastRenderedPageBreak/>
        <w:t>B</w:t>
      </w:r>
      <w:r w:rsidR="00A729FB" w:rsidRPr="00671FEF">
        <w:t>OOK TITLE GOES HERE</w:t>
      </w:r>
    </w:p>
    <w:p w14:paraId="1EE556FF" w14:textId="77777777" w:rsidR="00A729FB" w:rsidRPr="001A7C6B" w:rsidRDefault="00A729FB" w:rsidP="00A62CE2">
      <w:pPr>
        <w:pStyle w:val="NoIndentnormal"/>
      </w:pPr>
      <w:r w:rsidRPr="001A7C6B">
        <w:t xml:space="preserve">Copyright © </w:t>
      </w:r>
      <w:r w:rsidR="00A62CE2">
        <w:t>2022</w:t>
      </w:r>
      <w:r w:rsidRPr="001A7C6B">
        <w:t xml:space="preserve"> by </w:t>
      </w:r>
      <w:r w:rsidR="00A62CE2" w:rsidRPr="001A7C6B">
        <w:t xml:space="preserve">AUTHOR </w:t>
      </w:r>
      <w:r w:rsidR="00A62CE2">
        <w:t xml:space="preserve">OR PUBLISHER NAME </w:t>
      </w:r>
      <w:r w:rsidR="00A62CE2" w:rsidRPr="001A7C6B">
        <w:t>GOES HERE</w:t>
      </w:r>
    </w:p>
    <w:p w14:paraId="5F4748C8" w14:textId="77777777" w:rsidR="00671FEF" w:rsidRDefault="00671FEF" w:rsidP="00A62CE2">
      <w:pPr>
        <w:pStyle w:val="NoIndentnormal"/>
      </w:pPr>
    </w:p>
    <w:p w14:paraId="4CBFF9D2" w14:textId="77777777" w:rsidR="00A729FB" w:rsidRPr="001A7C6B" w:rsidRDefault="00A729FB" w:rsidP="00A62CE2">
      <w:pPr>
        <w:pStyle w:val="NoIndentnormal"/>
      </w:pPr>
      <w:r w:rsidRPr="001A7C6B">
        <w:t xml:space="preserve">All rights reserved. No part of this book may be reproduced or transmitted in any form or by any means without written permission </w:t>
      </w:r>
      <w:r w:rsidR="00671FEF">
        <w:t>from</w:t>
      </w:r>
      <w:r w:rsidRPr="001A7C6B">
        <w:t xml:space="preserve"> the author.</w:t>
      </w:r>
    </w:p>
    <w:p w14:paraId="7BDFCCF8" w14:textId="77777777" w:rsidR="00671FEF" w:rsidRDefault="00671FEF" w:rsidP="00A62CE2">
      <w:pPr>
        <w:pStyle w:val="NoIndentnormal"/>
      </w:pPr>
    </w:p>
    <w:p w14:paraId="53C74492" w14:textId="77777777" w:rsidR="00A729FB" w:rsidRDefault="00A729FB" w:rsidP="00A62CE2">
      <w:pPr>
        <w:pStyle w:val="NoIndentnormal"/>
      </w:pPr>
      <w:r w:rsidRPr="001A7C6B">
        <w:t>ISBN</w:t>
      </w:r>
      <w:r w:rsidR="00A62CE2">
        <w:t>:</w:t>
      </w:r>
      <w:r w:rsidR="00F233E3">
        <w:t xml:space="preserve"> </w:t>
      </w:r>
      <w:r w:rsidRPr="001A7C6B">
        <w:t>XXXXXXXXXXXXX</w:t>
      </w:r>
    </w:p>
    <w:p w14:paraId="1E9E8642" w14:textId="77777777" w:rsidR="009414A9" w:rsidRDefault="009414A9" w:rsidP="00A62CE2">
      <w:pPr>
        <w:pStyle w:val="NoIndentnormal"/>
      </w:pPr>
    </w:p>
    <w:p w14:paraId="42915710" w14:textId="77777777" w:rsidR="009414A9" w:rsidRDefault="009414A9" w:rsidP="00A62CE2">
      <w:pPr>
        <w:pStyle w:val="NoIndentnormal"/>
      </w:pPr>
      <w:r>
        <w:t xml:space="preserve">Printed in </w:t>
      </w:r>
      <w:r w:rsidR="00A62CE2">
        <w:t xml:space="preserve">the </w:t>
      </w:r>
      <w:r>
        <w:t>USA by 48</w:t>
      </w:r>
      <w:r w:rsidR="00A62CE2">
        <w:t xml:space="preserve"> </w:t>
      </w:r>
      <w:r>
        <w:t>H</w:t>
      </w:r>
      <w:r w:rsidR="00A62CE2">
        <w:t>ou</w:t>
      </w:r>
      <w:r>
        <w:t>r</w:t>
      </w:r>
      <w:r w:rsidR="00A62CE2">
        <w:t xml:space="preserve"> </w:t>
      </w:r>
      <w:r>
        <w:t>Books (www.48HrBooks.com)</w:t>
      </w:r>
    </w:p>
    <w:p w14:paraId="5CC5C66B" w14:textId="77777777" w:rsidR="00025773" w:rsidRDefault="00025773" w:rsidP="00A62CE2"/>
    <w:p w14:paraId="2A59ED42" w14:textId="77777777" w:rsidR="001C44FF" w:rsidRDefault="001C44FF" w:rsidP="00A62CE2">
      <w:pPr>
        <w:sectPr w:rsidR="001C44FF" w:rsidSect="004054A4">
          <w:footerReference w:type="even" r:id="rId8"/>
          <w:footerReference w:type="default" r:id="rId9"/>
          <w:pgSz w:w="7920" w:h="12240" w:code="172"/>
          <w:pgMar w:top="1080" w:right="1080" w:bottom="1080" w:left="1080" w:header="720" w:footer="720" w:gutter="0"/>
          <w:pgNumType w:start="1"/>
          <w:cols w:space="720"/>
          <w:vAlign w:val="center"/>
          <w:titlePg/>
          <w:docGrid w:linePitch="360"/>
        </w:sectPr>
      </w:pPr>
    </w:p>
    <w:p w14:paraId="56EFD684" w14:textId="77777777" w:rsidR="00A729FB" w:rsidRPr="001A7C6B" w:rsidRDefault="00A729FB" w:rsidP="00E27F10">
      <w:pPr>
        <w:pStyle w:val="HeadingNotInTOC"/>
      </w:pPr>
      <w:r w:rsidRPr="001A7C6B">
        <w:lastRenderedPageBreak/>
        <w:t>Dedication</w:t>
      </w:r>
    </w:p>
    <w:p w14:paraId="4A05621D" w14:textId="77777777" w:rsidR="00176682" w:rsidRDefault="00A729FB" w:rsidP="00A62CE2">
      <w:r w:rsidRPr="00F233E3">
        <w:t xml:space="preserve">Replace this type with own wording, saying who you are dedicating this book to, and why. </w:t>
      </w:r>
      <w:r w:rsidR="00084DB0" w:rsidRPr="00A62CE2">
        <w:t xml:space="preserve">If you don’t have a dedication, simply </w:t>
      </w:r>
      <w:r w:rsidR="004054A4">
        <w:t xml:space="preserve">select all of the content on this page and delete it. </w:t>
      </w:r>
    </w:p>
    <w:p w14:paraId="4B91DC69" w14:textId="77777777" w:rsidR="004054A4" w:rsidRPr="004054A4" w:rsidRDefault="004054A4" w:rsidP="00A62CE2">
      <w:pPr>
        <w:rPr>
          <w:b/>
          <w:bCs/>
        </w:rPr>
      </w:pPr>
      <w:r w:rsidRPr="004054A4">
        <w:rPr>
          <w:b/>
          <w:bCs/>
        </w:rPr>
        <w:t>See Chapter One for more instructions!</w:t>
      </w:r>
    </w:p>
    <w:p w14:paraId="35C174DF" w14:textId="77777777" w:rsidR="00176682" w:rsidRDefault="00176682" w:rsidP="00A62CE2">
      <w:r w:rsidRPr="00A62CE2">
        <w:t>If you have further questions, contact 48</w:t>
      </w:r>
      <w:r w:rsidR="00C72AB2">
        <w:t xml:space="preserve"> </w:t>
      </w:r>
      <w:r w:rsidRPr="00A62CE2">
        <w:t>H</w:t>
      </w:r>
      <w:r w:rsidR="00C72AB2">
        <w:t>ou</w:t>
      </w:r>
      <w:r w:rsidRPr="00A62CE2">
        <w:t>r</w:t>
      </w:r>
      <w:r w:rsidR="00C72AB2">
        <w:t xml:space="preserve"> </w:t>
      </w:r>
      <w:r w:rsidRPr="00A62CE2">
        <w:t>Books. Our regular business hours are Mon-</w:t>
      </w:r>
      <w:r w:rsidR="00C72AB2">
        <w:t>Fri</w:t>
      </w:r>
      <w:r w:rsidRPr="00A62CE2">
        <w:t>. 8:30am</w:t>
      </w:r>
      <w:r>
        <w:t xml:space="preserve"> – 8pm EST</w:t>
      </w:r>
      <w:r w:rsidR="00C72AB2">
        <w:t>.</w:t>
      </w:r>
      <w:r>
        <w:t xml:space="preserve"> During these hours, you can reach us by phone, email or online chat. Outside of these hours, </w:t>
      </w:r>
      <w:r w:rsidR="00F96E7E">
        <w:t>either call and leave a message or email us.</w:t>
      </w:r>
      <w:r w:rsidR="00076EB6">
        <w:t xml:space="preserve"> We’re here to help!</w:t>
      </w:r>
    </w:p>
    <w:p w14:paraId="59AD68D9" w14:textId="77777777" w:rsidR="00076EB6" w:rsidRDefault="00076EB6" w:rsidP="00A62CE2"/>
    <w:p w14:paraId="6C9C44DD" w14:textId="77777777" w:rsidR="00176682" w:rsidRPr="009A7115" w:rsidRDefault="00F96E7E" w:rsidP="00A62CE2">
      <w:pPr>
        <w:rPr>
          <w:rStyle w:val="StyleBold"/>
        </w:rPr>
      </w:pPr>
      <w:r w:rsidRPr="009A7115">
        <w:rPr>
          <w:rStyle w:val="StyleBold"/>
        </w:rPr>
        <w:t xml:space="preserve">Phone: </w:t>
      </w:r>
      <w:r w:rsidR="00176682" w:rsidRPr="009A7115">
        <w:rPr>
          <w:rStyle w:val="StyleBold"/>
        </w:rPr>
        <w:t>800-231-0521</w:t>
      </w:r>
    </w:p>
    <w:p w14:paraId="420AD20A" w14:textId="77777777" w:rsidR="00176682" w:rsidRPr="009A7115" w:rsidRDefault="00F96E7E" w:rsidP="00A62CE2">
      <w:pPr>
        <w:rPr>
          <w:rStyle w:val="StyleBold"/>
        </w:rPr>
      </w:pPr>
      <w:r w:rsidRPr="009A7115">
        <w:rPr>
          <w:rStyle w:val="StyleBold"/>
        </w:rPr>
        <w:t>E</w:t>
      </w:r>
      <w:r w:rsidR="00176682" w:rsidRPr="009A7115">
        <w:rPr>
          <w:rStyle w:val="StyleBold"/>
        </w:rPr>
        <w:t xml:space="preserve">mail: </w:t>
      </w:r>
      <w:hyperlink r:id="rId10" w:history="1">
        <w:r w:rsidR="00176682" w:rsidRPr="00436CE3">
          <w:rPr>
            <w:rStyle w:val="Hyperlink"/>
            <w:b/>
          </w:rPr>
          <w:t>info@48HrBooks.com</w:t>
        </w:r>
      </w:hyperlink>
    </w:p>
    <w:p w14:paraId="342897EF" w14:textId="77777777" w:rsidR="00176682" w:rsidRPr="009A7115" w:rsidRDefault="00F96E7E" w:rsidP="00A62CE2">
      <w:pPr>
        <w:rPr>
          <w:rStyle w:val="StyleBold"/>
        </w:rPr>
      </w:pPr>
      <w:r w:rsidRPr="009A7115">
        <w:rPr>
          <w:rStyle w:val="StyleBold"/>
        </w:rPr>
        <w:t>On</w:t>
      </w:r>
      <w:r w:rsidR="00076EB6">
        <w:rPr>
          <w:rStyle w:val="StyleBold"/>
        </w:rPr>
        <w:t>l</w:t>
      </w:r>
      <w:r w:rsidRPr="009A7115">
        <w:rPr>
          <w:rStyle w:val="StyleBold"/>
        </w:rPr>
        <w:t xml:space="preserve">ine Chat: </w:t>
      </w:r>
      <w:r w:rsidRPr="00436CE3">
        <w:t>go to our website</w:t>
      </w:r>
      <w:r w:rsidR="00076EB6">
        <w:t>:</w:t>
      </w:r>
      <w:r w:rsidR="00176682" w:rsidRPr="009A7115">
        <w:rPr>
          <w:rStyle w:val="StyleBold"/>
        </w:rPr>
        <w:t xml:space="preserve"> </w:t>
      </w:r>
      <w:hyperlink r:id="rId11" w:history="1">
        <w:r w:rsidR="00176682" w:rsidRPr="00436CE3">
          <w:rPr>
            <w:rStyle w:val="Hyperlink"/>
            <w:b/>
          </w:rPr>
          <w:t>www.48HrBooks.com</w:t>
        </w:r>
      </w:hyperlink>
      <w:r w:rsidRPr="009A7115">
        <w:rPr>
          <w:rStyle w:val="StyleBold"/>
        </w:rPr>
        <w:t>.</w:t>
      </w:r>
    </w:p>
    <w:p w14:paraId="14597E8C" w14:textId="77777777" w:rsidR="001135F3" w:rsidRDefault="001135F3" w:rsidP="00076EB6">
      <w:pPr>
        <w:ind w:firstLine="0"/>
      </w:pPr>
    </w:p>
    <w:p w14:paraId="485888B7" w14:textId="77777777" w:rsidR="00025773" w:rsidRDefault="00025773" w:rsidP="00A62CE2">
      <w:pPr>
        <w:sectPr w:rsidR="00025773" w:rsidSect="00025773">
          <w:footerReference w:type="first" r:id="rId12"/>
          <w:type w:val="oddPage"/>
          <w:pgSz w:w="7920" w:h="12240" w:code="172"/>
          <w:pgMar w:top="1080" w:right="1080" w:bottom="1080" w:left="1080" w:header="720" w:footer="720" w:gutter="0"/>
          <w:cols w:space="720"/>
          <w:titlePg/>
          <w:docGrid w:linePitch="360"/>
        </w:sectPr>
      </w:pPr>
    </w:p>
    <w:p w14:paraId="0781B5BE" w14:textId="77777777" w:rsidR="00635863" w:rsidRPr="00025773" w:rsidRDefault="00635863" w:rsidP="00E27F10">
      <w:pPr>
        <w:pStyle w:val="HeadingNotInTOC"/>
      </w:pPr>
      <w:r>
        <w:lastRenderedPageBreak/>
        <w:t>Table of Contents</w:t>
      </w:r>
    </w:p>
    <w:p w14:paraId="1625E4A9" w14:textId="77777777" w:rsidR="00925644" w:rsidRPr="009F5F69" w:rsidRDefault="00E27F10">
      <w:pPr>
        <w:pStyle w:val="TOC1"/>
        <w:rPr>
          <w:rFonts w:ascii="Calibri" w:hAnsi="Calibri" w:cs="Times New Roman"/>
          <w:bCs w:val="0"/>
          <w:iCs w:val="0"/>
          <w:sz w:val="24"/>
        </w:rPr>
      </w:pPr>
      <w:r w:rsidRPr="00E27F10">
        <w:rPr>
          <w:rFonts w:ascii="Calibri" w:hAnsi="Calibri"/>
          <w:i/>
        </w:rPr>
        <w:fldChar w:fldCharType="begin"/>
      </w:r>
      <w:r w:rsidRPr="00E27F10">
        <w:rPr>
          <w:rFonts w:ascii="Calibri" w:hAnsi="Calibri"/>
          <w:i/>
        </w:rPr>
        <w:instrText xml:space="preserve"> TOC \o "3-3" \h \z \t "Heading 1,1,Heading 2,2" </w:instrText>
      </w:r>
      <w:r w:rsidRPr="00E27F10">
        <w:rPr>
          <w:rFonts w:ascii="Calibri" w:hAnsi="Calibri"/>
          <w:i/>
        </w:rPr>
        <w:fldChar w:fldCharType="separate"/>
      </w:r>
      <w:hyperlink w:anchor="_Toc105763080" w:history="1">
        <w:r w:rsidR="00925644" w:rsidRPr="000D3D7D">
          <w:rPr>
            <w:rStyle w:val="Hyperlink"/>
          </w:rPr>
          <w:t>Foreword</w:t>
        </w:r>
        <w:r w:rsidR="00925644">
          <w:rPr>
            <w:webHidden/>
          </w:rPr>
          <w:tab/>
        </w:r>
        <w:r w:rsidR="00925644">
          <w:rPr>
            <w:webHidden/>
          </w:rPr>
          <w:fldChar w:fldCharType="begin"/>
        </w:r>
        <w:r w:rsidR="00925644">
          <w:rPr>
            <w:webHidden/>
          </w:rPr>
          <w:instrText xml:space="preserve"> PAGEREF _Toc105763080 \h </w:instrText>
        </w:r>
        <w:r w:rsidR="00925644">
          <w:rPr>
            <w:webHidden/>
          </w:rPr>
        </w:r>
        <w:r w:rsidR="00925644">
          <w:rPr>
            <w:webHidden/>
          </w:rPr>
          <w:fldChar w:fldCharType="separate"/>
        </w:r>
        <w:r w:rsidR="00925644">
          <w:rPr>
            <w:webHidden/>
          </w:rPr>
          <w:t>7</w:t>
        </w:r>
        <w:r w:rsidR="00925644">
          <w:rPr>
            <w:webHidden/>
          </w:rPr>
          <w:fldChar w:fldCharType="end"/>
        </w:r>
      </w:hyperlink>
    </w:p>
    <w:p w14:paraId="46C1E86F" w14:textId="77777777" w:rsidR="00925644" w:rsidRPr="009F5F69" w:rsidRDefault="00925644">
      <w:pPr>
        <w:pStyle w:val="TOC1"/>
        <w:rPr>
          <w:rFonts w:ascii="Calibri" w:hAnsi="Calibri" w:cs="Times New Roman"/>
          <w:bCs w:val="0"/>
          <w:iCs w:val="0"/>
          <w:sz w:val="24"/>
        </w:rPr>
      </w:pPr>
      <w:hyperlink w:anchor="_Toc105763081" w:history="1">
        <w:r w:rsidRPr="000D3D7D">
          <w:rPr>
            <w:rStyle w:val="Hyperlink"/>
          </w:rPr>
          <w:t>Preface</w:t>
        </w:r>
        <w:r>
          <w:rPr>
            <w:webHidden/>
          </w:rPr>
          <w:tab/>
        </w:r>
        <w:r>
          <w:rPr>
            <w:webHidden/>
          </w:rPr>
          <w:fldChar w:fldCharType="begin"/>
        </w:r>
        <w:r>
          <w:rPr>
            <w:webHidden/>
          </w:rPr>
          <w:instrText xml:space="preserve"> PAGEREF _Toc105763081 \h </w:instrText>
        </w:r>
        <w:r>
          <w:rPr>
            <w:webHidden/>
          </w:rPr>
        </w:r>
        <w:r>
          <w:rPr>
            <w:webHidden/>
          </w:rPr>
          <w:fldChar w:fldCharType="separate"/>
        </w:r>
        <w:r>
          <w:rPr>
            <w:webHidden/>
          </w:rPr>
          <w:t>9</w:t>
        </w:r>
        <w:r>
          <w:rPr>
            <w:webHidden/>
          </w:rPr>
          <w:fldChar w:fldCharType="end"/>
        </w:r>
      </w:hyperlink>
    </w:p>
    <w:p w14:paraId="17FEB747" w14:textId="77777777" w:rsidR="00925644" w:rsidRPr="009F5F69" w:rsidRDefault="00925644">
      <w:pPr>
        <w:pStyle w:val="TOC1"/>
        <w:rPr>
          <w:rFonts w:ascii="Calibri" w:hAnsi="Calibri" w:cs="Times New Roman"/>
          <w:bCs w:val="0"/>
          <w:iCs w:val="0"/>
          <w:sz w:val="24"/>
        </w:rPr>
      </w:pPr>
      <w:hyperlink w:anchor="_Toc105763082" w:history="1">
        <w:r w:rsidRPr="000D3D7D">
          <w:rPr>
            <w:rStyle w:val="Hyperlink"/>
          </w:rPr>
          <w:t>Introduction</w:t>
        </w:r>
        <w:r>
          <w:rPr>
            <w:webHidden/>
          </w:rPr>
          <w:tab/>
        </w:r>
        <w:r>
          <w:rPr>
            <w:webHidden/>
          </w:rPr>
          <w:fldChar w:fldCharType="begin"/>
        </w:r>
        <w:r>
          <w:rPr>
            <w:webHidden/>
          </w:rPr>
          <w:instrText xml:space="preserve"> PAGEREF _Toc105763082 \h </w:instrText>
        </w:r>
        <w:r>
          <w:rPr>
            <w:webHidden/>
          </w:rPr>
        </w:r>
        <w:r>
          <w:rPr>
            <w:webHidden/>
          </w:rPr>
          <w:fldChar w:fldCharType="separate"/>
        </w:r>
        <w:r>
          <w:rPr>
            <w:webHidden/>
          </w:rPr>
          <w:t>11</w:t>
        </w:r>
        <w:r>
          <w:rPr>
            <w:webHidden/>
          </w:rPr>
          <w:fldChar w:fldCharType="end"/>
        </w:r>
      </w:hyperlink>
    </w:p>
    <w:p w14:paraId="21C9E72D" w14:textId="77777777" w:rsidR="00925644" w:rsidRPr="009F5F69" w:rsidRDefault="00925644">
      <w:pPr>
        <w:pStyle w:val="TOC1"/>
        <w:rPr>
          <w:rFonts w:ascii="Calibri" w:hAnsi="Calibri" w:cs="Times New Roman"/>
          <w:bCs w:val="0"/>
          <w:iCs w:val="0"/>
          <w:sz w:val="24"/>
        </w:rPr>
      </w:pPr>
      <w:hyperlink w:anchor="_Toc105763083" w:history="1">
        <w:r w:rsidRPr="000D3D7D">
          <w:rPr>
            <w:rStyle w:val="Hyperlink"/>
          </w:rPr>
          <w:t>Chapter One</w:t>
        </w:r>
        <w:r>
          <w:rPr>
            <w:webHidden/>
          </w:rPr>
          <w:tab/>
        </w:r>
        <w:r>
          <w:rPr>
            <w:webHidden/>
          </w:rPr>
          <w:fldChar w:fldCharType="begin"/>
        </w:r>
        <w:r>
          <w:rPr>
            <w:webHidden/>
          </w:rPr>
          <w:instrText xml:space="preserve"> PAGEREF _Toc105763083 \h </w:instrText>
        </w:r>
        <w:r>
          <w:rPr>
            <w:webHidden/>
          </w:rPr>
        </w:r>
        <w:r>
          <w:rPr>
            <w:webHidden/>
          </w:rPr>
          <w:fldChar w:fldCharType="separate"/>
        </w:r>
        <w:r>
          <w:rPr>
            <w:webHidden/>
          </w:rPr>
          <w:t>13</w:t>
        </w:r>
        <w:r>
          <w:rPr>
            <w:webHidden/>
          </w:rPr>
          <w:fldChar w:fldCharType="end"/>
        </w:r>
      </w:hyperlink>
    </w:p>
    <w:p w14:paraId="59B66EA8" w14:textId="77777777" w:rsidR="00925644" w:rsidRPr="009F5F69" w:rsidRDefault="00925644">
      <w:pPr>
        <w:pStyle w:val="TOC1"/>
        <w:rPr>
          <w:rFonts w:ascii="Calibri" w:hAnsi="Calibri" w:cs="Times New Roman"/>
          <w:bCs w:val="0"/>
          <w:iCs w:val="0"/>
          <w:sz w:val="24"/>
        </w:rPr>
      </w:pPr>
      <w:hyperlink w:anchor="_Toc105763086" w:history="1">
        <w:r w:rsidRPr="000D3D7D">
          <w:rPr>
            <w:rStyle w:val="Hyperlink"/>
          </w:rPr>
          <w:t>Chapter Two</w:t>
        </w:r>
        <w:r>
          <w:rPr>
            <w:webHidden/>
          </w:rPr>
          <w:tab/>
        </w:r>
        <w:r>
          <w:rPr>
            <w:webHidden/>
          </w:rPr>
          <w:fldChar w:fldCharType="begin"/>
        </w:r>
        <w:r>
          <w:rPr>
            <w:webHidden/>
          </w:rPr>
          <w:instrText xml:space="preserve"> PAGEREF _Toc105763086 \h </w:instrText>
        </w:r>
        <w:r>
          <w:rPr>
            <w:webHidden/>
          </w:rPr>
        </w:r>
        <w:r>
          <w:rPr>
            <w:webHidden/>
          </w:rPr>
          <w:fldChar w:fldCharType="separate"/>
        </w:r>
        <w:r>
          <w:rPr>
            <w:webHidden/>
          </w:rPr>
          <w:t>17</w:t>
        </w:r>
        <w:r>
          <w:rPr>
            <w:webHidden/>
          </w:rPr>
          <w:fldChar w:fldCharType="end"/>
        </w:r>
      </w:hyperlink>
    </w:p>
    <w:p w14:paraId="46BFFD8B" w14:textId="77777777" w:rsidR="00925644" w:rsidRPr="009F5F69" w:rsidRDefault="00925644">
      <w:pPr>
        <w:pStyle w:val="TOC1"/>
        <w:rPr>
          <w:rFonts w:ascii="Calibri" w:hAnsi="Calibri" w:cs="Times New Roman"/>
          <w:bCs w:val="0"/>
          <w:iCs w:val="0"/>
          <w:sz w:val="24"/>
        </w:rPr>
      </w:pPr>
      <w:hyperlink w:anchor="_Toc105763088" w:history="1">
        <w:r w:rsidRPr="000D3D7D">
          <w:rPr>
            <w:rStyle w:val="Hyperlink"/>
          </w:rPr>
          <w:t>Chapter Three</w:t>
        </w:r>
        <w:r>
          <w:rPr>
            <w:webHidden/>
          </w:rPr>
          <w:tab/>
        </w:r>
        <w:r>
          <w:rPr>
            <w:webHidden/>
          </w:rPr>
          <w:fldChar w:fldCharType="begin"/>
        </w:r>
        <w:r>
          <w:rPr>
            <w:webHidden/>
          </w:rPr>
          <w:instrText xml:space="preserve"> PAGEREF _Toc105763088 \h </w:instrText>
        </w:r>
        <w:r>
          <w:rPr>
            <w:webHidden/>
          </w:rPr>
        </w:r>
        <w:r>
          <w:rPr>
            <w:webHidden/>
          </w:rPr>
          <w:fldChar w:fldCharType="separate"/>
        </w:r>
        <w:r>
          <w:rPr>
            <w:webHidden/>
          </w:rPr>
          <w:t>23</w:t>
        </w:r>
        <w:r>
          <w:rPr>
            <w:webHidden/>
          </w:rPr>
          <w:fldChar w:fldCharType="end"/>
        </w:r>
      </w:hyperlink>
    </w:p>
    <w:p w14:paraId="4E6EA785" w14:textId="77777777" w:rsidR="00925644" w:rsidRPr="009F5F69" w:rsidRDefault="00925644">
      <w:pPr>
        <w:pStyle w:val="TOC1"/>
        <w:rPr>
          <w:rFonts w:ascii="Calibri" w:hAnsi="Calibri" w:cs="Times New Roman"/>
          <w:bCs w:val="0"/>
          <w:iCs w:val="0"/>
          <w:sz w:val="24"/>
        </w:rPr>
      </w:pPr>
      <w:hyperlink w:anchor="_Toc105763089" w:history="1">
        <w:r w:rsidRPr="000D3D7D">
          <w:rPr>
            <w:rStyle w:val="Hyperlink"/>
          </w:rPr>
          <w:t>Chapter Four</w:t>
        </w:r>
        <w:r>
          <w:rPr>
            <w:webHidden/>
          </w:rPr>
          <w:tab/>
        </w:r>
        <w:r>
          <w:rPr>
            <w:webHidden/>
          </w:rPr>
          <w:fldChar w:fldCharType="begin"/>
        </w:r>
        <w:r>
          <w:rPr>
            <w:webHidden/>
          </w:rPr>
          <w:instrText xml:space="preserve"> PAGEREF _Toc105763089 \h </w:instrText>
        </w:r>
        <w:r>
          <w:rPr>
            <w:webHidden/>
          </w:rPr>
        </w:r>
        <w:r>
          <w:rPr>
            <w:webHidden/>
          </w:rPr>
          <w:fldChar w:fldCharType="separate"/>
        </w:r>
        <w:r>
          <w:rPr>
            <w:webHidden/>
          </w:rPr>
          <w:t>25</w:t>
        </w:r>
        <w:r>
          <w:rPr>
            <w:webHidden/>
          </w:rPr>
          <w:fldChar w:fldCharType="end"/>
        </w:r>
      </w:hyperlink>
    </w:p>
    <w:p w14:paraId="061D73FC" w14:textId="77777777" w:rsidR="00925644" w:rsidRPr="009F5F69" w:rsidRDefault="00925644">
      <w:pPr>
        <w:pStyle w:val="TOC1"/>
        <w:rPr>
          <w:rFonts w:ascii="Calibri" w:hAnsi="Calibri" w:cs="Times New Roman"/>
          <w:bCs w:val="0"/>
          <w:iCs w:val="0"/>
          <w:sz w:val="24"/>
        </w:rPr>
      </w:pPr>
      <w:hyperlink w:anchor="_Toc105763090" w:history="1">
        <w:r w:rsidRPr="000D3D7D">
          <w:rPr>
            <w:rStyle w:val="Hyperlink"/>
          </w:rPr>
          <w:t>Chapter Five</w:t>
        </w:r>
        <w:r>
          <w:rPr>
            <w:webHidden/>
          </w:rPr>
          <w:tab/>
        </w:r>
        <w:r>
          <w:rPr>
            <w:webHidden/>
          </w:rPr>
          <w:fldChar w:fldCharType="begin"/>
        </w:r>
        <w:r>
          <w:rPr>
            <w:webHidden/>
          </w:rPr>
          <w:instrText xml:space="preserve"> PAGEREF _Toc105763090 \h </w:instrText>
        </w:r>
        <w:r>
          <w:rPr>
            <w:webHidden/>
          </w:rPr>
        </w:r>
        <w:r>
          <w:rPr>
            <w:webHidden/>
          </w:rPr>
          <w:fldChar w:fldCharType="separate"/>
        </w:r>
        <w:r>
          <w:rPr>
            <w:webHidden/>
          </w:rPr>
          <w:t>27</w:t>
        </w:r>
        <w:r>
          <w:rPr>
            <w:webHidden/>
          </w:rPr>
          <w:fldChar w:fldCharType="end"/>
        </w:r>
      </w:hyperlink>
    </w:p>
    <w:p w14:paraId="32F735C8" w14:textId="77777777" w:rsidR="00925644" w:rsidRPr="009F5F69" w:rsidRDefault="00925644">
      <w:pPr>
        <w:pStyle w:val="TOC1"/>
        <w:rPr>
          <w:rFonts w:ascii="Calibri" w:hAnsi="Calibri" w:cs="Times New Roman"/>
          <w:bCs w:val="0"/>
          <w:iCs w:val="0"/>
          <w:sz w:val="24"/>
        </w:rPr>
      </w:pPr>
      <w:hyperlink w:anchor="_Toc105763091" w:history="1">
        <w:r w:rsidRPr="000D3D7D">
          <w:rPr>
            <w:rStyle w:val="Hyperlink"/>
          </w:rPr>
          <w:t>Chapter Six</w:t>
        </w:r>
        <w:r>
          <w:rPr>
            <w:webHidden/>
          </w:rPr>
          <w:tab/>
        </w:r>
        <w:r>
          <w:rPr>
            <w:webHidden/>
          </w:rPr>
          <w:fldChar w:fldCharType="begin"/>
        </w:r>
        <w:r>
          <w:rPr>
            <w:webHidden/>
          </w:rPr>
          <w:instrText xml:space="preserve"> PAGEREF _Toc105763091 \h </w:instrText>
        </w:r>
        <w:r>
          <w:rPr>
            <w:webHidden/>
          </w:rPr>
        </w:r>
        <w:r>
          <w:rPr>
            <w:webHidden/>
          </w:rPr>
          <w:fldChar w:fldCharType="separate"/>
        </w:r>
        <w:r>
          <w:rPr>
            <w:webHidden/>
          </w:rPr>
          <w:t>29</w:t>
        </w:r>
        <w:r>
          <w:rPr>
            <w:webHidden/>
          </w:rPr>
          <w:fldChar w:fldCharType="end"/>
        </w:r>
      </w:hyperlink>
    </w:p>
    <w:p w14:paraId="50D70C14" w14:textId="77777777" w:rsidR="00925644" w:rsidRPr="009F5F69" w:rsidRDefault="00925644">
      <w:pPr>
        <w:pStyle w:val="TOC1"/>
        <w:rPr>
          <w:rFonts w:ascii="Calibri" w:hAnsi="Calibri" w:cs="Times New Roman"/>
          <w:bCs w:val="0"/>
          <w:iCs w:val="0"/>
          <w:sz w:val="24"/>
        </w:rPr>
      </w:pPr>
      <w:hyperlink w:anchor="_Toc105763092" w:history="1">
        <w:r w:rsidRPr="000D3D7D">
          <w:rPr>
            <w:rStyle w:val="Hyperlink"/>
          </w:rPr>
          <w:t>Chapter Seven</w:t>
        </w:r>
        <w:r>
          <w:rPr>
            <w:webHidden/>
          </w:rPr>
          <w:tab/>
        </w:r>
        <w:r>
          <w:rPr>
            <w:webHidden/>
          </w:rPr>
          <w:fldChar w:fldCharType="begin"/>
        </w:r>
        <w:r>
          <w:rPr>
            <w:webHidden/>
          </w:rPr>
          <w:instrText xml:space="preserve"> PAGEREF _Toc105763092 \h </w:instrText>
        </w:r>
        <w:r>
          <w:rPr>
            <w:webHidden/>
          </w:rPr>
        </w:r>
        <w:r>
          <w:rPr>
            <w:webHidden/>
          </w:rPr>
          <w:fldChar w:fldCharType="separate"/>
        </w:r>
        <w:r>
          <w:rPr>
            <w:webHidden/>
          </w:rPr>
          <w:t>31</w:t>
        </w:r>
        <w:r>
          <w:rPr>
            <w:webHidden/>
          </w:rPr>
          <w:fldChar w:fldCharType="end"/>
        </w:r>
      </w:hyperlink>
    </w:p>
    <w:p w14:paraId="64F72D9C" w14:textId="77777777" w:rsidR="00925644" w:rsidRPr="009F5F69" w:rsidRDefault="00925644">
      <w:pPr>
        <w:pStyle w:val="TOC1"/>
        <w:rPr>
          <w:rFonts w:ascii="Calibri" w:hAnsi="Calibri" w:cs="Times New Roman"/>
          <w:bCs w:val="0"/>
          <w:iCs w:val="0"/>
          <w:sz w:val="24"/>
        </w:rPr>
      </w:pPr>
      <w:hyperlink w:anchor="_Toc105763093" w:history="1">
        <w:r w:rsidRPr="000D3D7D">
          <w:rPr>
            <w:rStyle w:val="Hyperlink"/>
          </w:rPr>
          <w:t>Chapter Eight</w:t>
        </w:r>
        <w:r>
          <w:rPr>
            <w:webHidden/>
          </w:rPr>
          <w:tab/>
        </w:r>
        <w:r>
          <w:rPr>
            <w:webHidden/>
          </w:rPr>
          <w:fldChar w:fldCharType="begin"/>
        </w:r>
        <w:r>
          <w:rPr>
            <w:webHidden/>
          </w:rPr>
          <w:instrText xml:space="preserve"> PAGEREF _Toc105763093 \h </w:instrText>
        </w:r>
        <w:r>
          <w:rPr>
            <w:webHidden/>
          </w:rPr>
        </w:r>
        <w:r>
          <w:rPr>
            <w:webHidden/>
          </w:rPr>
          <w:fldChar w:fldCharType="separate"/>
        </w:r>
        <w:r>
          <w:rPr>
            <w:webHidden/>
          </w:rPr>
          <w:t>33</w:t>
        </w:r>
        <w:r>
          <w:rPr>
            <w:webHidden/>
          </w:rPr>
          <w:fldChar w:fldCharType="end"/>
        </w:r>
      </w:hyperlink>
    </w:p>
    <w:p w14:paraId="799DAB69" w14:textId="77777777" w:rsidR="00925644" w:rsidRPr="009F5F69" w:rsidRDefault="00925644">
      <w:pPr>
        <w:pStyle w:val="TOC1"/>
        <w:rPr>
          <w:rFonts w:ascii="Calibri" w:hAnsi="Calibri" w:cs="Times New Roman"/>
          <w:bCs w:val="0"/>
          <w:iCs w:val="0"/>
          <w:sz w:val="24"/>
        </w:rPr>
      </w:pPr>
      <w:hyperlink w:anchor="_Toc105763094" w:history="1">
        <w:r w:rsidRPr="000D3D7D">
          <w:rPr>
            <w:rStyle w:val="Hyperlink"/>
          </w:rPr>
          <w:t>Chapter Nine</w:t>
        </w:r>
        <w:r>
          <w:rPr>
            <w:webHidden/>
          </w:rPr>
          <w:tab/>
        </w:r>
        <w:r>
          <w:rPr>
            <w:webHidden/>
          </w:rPr>
          <w:fldChar w:fldCharType="begin"/>
        </w:r>
        <w:r>
          <w:rPr>
            <w:webHidden/>
          </w:rPr>
          <w:instrText xml:space="preserve"> PAGEREF _Toc105763094 \h </w:instrText>
        </w:r>
        <w:r>
          <w:rPr>
            <w:webHidden/>
          </w:rPr>
        </w:r>
        <w:r>
          <w:rPr>
            <w:webHidden/>
          </w:rPr>
          <w:fldChar w:fldCharType="separate"/>
        </w:r>
        <w:r>
          <w:rPr>
            <w:webHidden/>
          </w:rPr>
          <w:t>35</w:t>
        </w:r>
        <w:r>
          <w:rPr>
            <w:webHidden/>
          </w:rPr>
          <w:fldChar w:fldCharType="end"/>
        </w:r>
      </w:hyperlink>
    </w:p>
    <w:p w14:paraId="30C5D102" w14:textId="77777777" w:rsidR="00925644" w:rsidRPr="009F5F69" w:rsidRDefault="00925644">
      <w:pPr>
        <w:pStyle w:val="TOC1"/>
        <w:rPr>
          <w:rFonts w:ascii="Calibri" w:hAnsi="Calibri" w:cs="Times New Roman"/>
          <w:bCs w:val="0"/>
          <w:iCs w:val="0"/>
          <w:sz w:val="24"/>
        </w:rPr>
      </w:pPr>
      <w:hyperlink w:anchor="_Toc105763095" w:history="1">
        <w:r w:rsidRPr="000D3D7D">
          <w:rPr>
            <w:rStyle w:val="Hyperlink"/>
          </w:rPr>
          <w:t>Chapter Ten</w:t>
        </w:r>
        <w:r>
          <w:rPr>
            <w:webHidden/>
          </w:rPr>
          <w:tab/>
        </w:r>
        <w:r>
          <w:rPr>
            <w:webHidden/>
          </w:rPr>
          <w:fldChar w:fldCharType="begin"/>
        </w:r>
        <w:r>
          <w:rPr>
            <w:webHidden/>
          </w:rPr>
          <w:instrText xml:space="preserve"> PAGEREF _Toc105763095 \h </w:instrText>
        </w:r>
        <w:r>
          <w:rPr>
            <w:webHidden/>
          </w:rPr>
        </w:r>
        <w:r>
          <w:rPr>
            <w:webHidden/>
          </w:rPr>
          <w:fldChar w:fldCharType="separate"/>
        </w:r>
        <w:r>
          <w:rPr>
            <w:webHidden/>
          </w:rPr>
          <w:t>37</w:t>
        </w:r>
        <w:r>
          <w:rPr>
            <w:webHidden/>
          </w:rPr>
          <w:fldChar w:fldCharType="end"/>
        </w:r>
      </w:hyperlink>
    </w:p>
    <w:p w14:paraId="2FF008ED" w14:textId="77777777" w:rsidR="00925644" w:rsidRPr="009F5F69" w:rsidRDefault="00925644">
      <w:pPr>
        <w:pStyle w:val="TOC1"/>
        <w:rPr>
          <w:rFonts w:ascii="Calibri" w:hAnsi="Calibri" w:cs="Times New Roman"/>
          <w:bCs w:val="0"/>
          <w:iCs w:val="0"/>
          <w:sz w:val="24"/>
        </w:rPr>
      </w:pPr>
      <w:hyperlink w:anchor="_Toc105763096" w:history="1">
        <w:r w:rsidRPr="000D3D7D">
          <w:rPr>
            <w:rStyle w:val="Hyperlink"/>
          </w:rPr>
          <w:t>Chapter Eleven</w:t>
        </w:r>
        <w:r>
          <w:rPr>
            <w:webHidden/>
          </w:rPr>
          <w:tab/>
        </w:r>
        <w:r>
          <w:rPr>
            <w:webHidden/>
          </w:rPr>
          <w:fldChar w:fldCharType="begin"/>
        </w:r>
        <w:r>
          <w:rPr>
            <w:webHidden/>
          </w:rPr>
          <w:instrText xml:space="preserve"> PAGEREF _Toc105763096 \h </w:instrText>
        </w:r>
        <w:r>
          <w:rPr>
            <w:webHidden/>
          </w:rPr>
        </w:r>
        <w:r>
          <w:rPr>
            <w:webHidden/>
          </w:rPr>
          <w:fldChar w:fldCharType="separate"/>
        </w:r>
        <w:r>
          <w:rPr>
            <w:webHidden/>
          </w:rPr>
          <w:t>39</w:t>
        </w:r>
        <w:r>
          <w:rPr>
            <w:webHidden/>
          </w:rPr>
          <w:fldChar w:fldCharType="end"/>
        </w:r>
      </w:hyperlink>
    </w:p>
    <w:p w14:paraId="269345B7" w14:textId="77777777" w:rsidR="00925644" w:rsidRPr="009F5F69" w:rsidRDefault="00925644">
      <w:pPr>
        <w:pStyle w:val="TOC1"/>
        <w:rPr>
          <w:rFonts w:ascii="Calibri" w:hAnsi="Calibri" w:cs="Times New Roman"/>
          <w:bCs w:val="0"/>
          <w:iCs w:val="0"/>
          <w:sz w:val="24"/>
        </w:rPr>
      </w:pPr>
      <w:hyperlink w:anchor="_Toc105763097" w:history="1">
        <w:r w:rsidRPr="000D3D7D">
          <w:rPr>
            <w:rStyle w:val="Hyperlink"/>
          </w:rPr>
          <w:t>Chapter Twelve</w:t>
        </w:r>
        <w:r>
          <w:rPr>
            <w:webHidden/>
          </w:rPr>
          <w:tab/>
        </w:r>
        <w:r>
          <w:rPr>
            <w:webHidden/>
          </w:rPr>
          <w:fldChar w:fldCharType="begin"/>
        </w:r>
        <w:r>
          <w:rPr>
            <w:webHidden/>
          </w:rPr>
          <w:instrText xml:space="preserve"> PAGEREF _Toc105763097 \h </w:instrText>
        </w:r>
        <w:r>
          <w:rPr>
            <w:webHidden/>
          </w:rPr>
        </w:r>
        <w:r>
          <w:rPr>
            <w:webHidden/>
          </w:rPr>
          <w:fldChar w:fldCharType="separate"/>
        </w:r>
        <w:r>
          <w:rPr>
            <w:webHidden/>
          </w:rPr>
          <w:t>41</w:t>
        </w:r>
        <w:r>
          <w:rPr>
            <w:webHidden/>
          </w:rPr>
          <w:fldChar w:fldCharType="end"/>
        </w:r>
      </w:hyperlink>
    </w:p>
    <w:p w14:paraId="7AE63A3E" w14:textId="77777777" w:rsidR="00925644" w:rsidRPr="009F5F69" w:rsidRDefault="00925644">
      <w:pPr>
        <w:pStyle w:val="TOC1"/>
        <w:rPr>
          <w:rFonts w:ascii="Calibri" w:hAnsi="Calibri" w:cs="Times New Roman"/>
          <w:bCs w:val="0"/>
          <w:iCs w:val="0"/>
          <w:sz w:val="24"/>
        </w:rPr>
      </w:pPr>
      <w:hyperlink w:anchor="_Toc105763098" w:history="1">
        <w:r w:rsidRPr="000D3D7D">
          <w:rPr>
            <w:rStyle w:val="Hyperlink"/>
          </w:rPr>
          <w:t>Chapter Thirteen</w:t>
        </w:r>
        <w:r>
          <w:rPr>
            <w:webHidden/>
          </w:rPr>
          <w:tab/>
        </w:r>
        <w:r>
          <w:rPr>
            <w:webHidden/>
          </w:rPr>
          <w:fldChar w:fldCharType="begin"/>
        </w:r>
        <w:r>
          <w:rPr>
            <w:webHidden/>
          </w:rPr>
          <w:instrText xml:space="preserve"> PAGEREF _Toc105763098 \h </w:instrText>
        </w:r>
        <w:r>
          <w:rPr>
            <w:webHidden/>
          </w:rPr>
        </w:r>
        <w:r>
          <w:rPr>
            <w:webHidden/>
          </w:rPr>
          <w:fldChar w:fldCharType="separate"/>
        </w:r>
        <w:r>
          <w:rPr>
            <w:webHidden/>
          </w:rPr>
          <w:t>43</w:t>
        </w:r>
        <w:r>
          <w:rPr>
            <w:webHidden/>
          </w:rPr>
          <w:fldChar w:fldCharType="end"/>
        </w:r>
      </w:hyperlink>
    </w:p>
    <w:p w14:paraId="6D5568A3" w14:textId="77777777" w:rsidR="00925644" w:rsidRPr="009F5F69" w:rsidRDefault="00925644">
      <w:pPr>
        <w:pStyle w:val="TOC1"/>
        <w:rPr>
          <w:rFonts w:ascii="Calibri" w:hAnsi="Calibri" w:cs="Times New Roman"/>
          <w:bCs w:val="0"/>
          <w:iCs w:val="0"/>
          <w:sz w:val="24"/>
        </w:rPr>
      </w:pPr>
      <w:hyperlink w:anchor="_Toc105763099" w:history="1">
        <w:r w:rsidRPr="000D3D7D">
          <w:rPr>
            <w:rStyle w:val="Hyperlink"/>
          </w:rPr>
          <w:t>Chapter Fourteen</w:t>
        </w:r>
        <w:r>
          <w:rPr>
            <w:webHidden/>
          </w:rPr>
          <w:tab/>
        </w:r>
        <w:r>
          <w:rPr>
            <w:webHidden/>
          </w:rPr>
          <w:fldChar w:fldCharType="begin"/>
        </w:r>
        <w:r>
          <w:rPr>
            <w:webHidden/>
          </w:rPr>
          <w:instrText xml:space="preserve"> PAGEREF _Toc105763099 \h </w:instrText>
        </w:r>
        <w:r>
          <w:rPr>
            <w:webHidden/>
          </w:rPr>
        </w:r>
        <w:r>
          <w:rPr>
            <w:webHidden/>
          </w:rPr>
          <w:fldChar w:fldCharType="separate"/>
        </w:r>
        <w:r>
          <w:rPr>
            <w:webHidden/>
          </w:rPr>
          <w:t>45</w:t>
        </w:r>
        <w:r>
          <w:rPr>
            <w:webHidden/>
          </w:rPr>
          <w:fldChar w:fldCharType="end"/>
        </w:r>
      </w:hyperlink>
    </w:p>
    <w:p w14:paraId="009C28D5" w14:textId="77777777" w:rsidR="00925644" w:rsidRPr="009F5F69" w:rsidRDefault="00925644">
      <w:pPr>
        <w:pStyle w:val="TOC1"/>
        <w:rPr>
          <w:rFonts w:ascii="Calibri" w:hAnsi="Calibri" w:cs="Times New Roman"/>
          <w:bCs w:val="0"/>
          <w:iCs w:val="0"/>
          <w:sz w:val="24"/>
        </w:rPr>
      </w:pPr>
      <w:hyperlink w:anchor="_Toc105763100" w:history="1">
        <w:r w:rsidRPr="000D3D7D">
          <w:rPr>
            <w:rStyle w:val="Hyperlink"/>
          </w:rPr>
          <w:t>Chapter Fifteen</w:t>
        </w:r>
        <w:r>
          <w:rPr>
            <w:webHidden/>
          </w:rPr>
          <w:tab/>
        </w:r>
        <w:r>
          <w:rPr>
            <w:webHidden/>
          </w:rPr>
          <w:fldChar w:fldCharType="begin"/>
        </w:r>
        <w:r>
          <w:rPr>
            <w:webHidden/>
          </w:rPr>
          <w:instrText xml:space="preserve"> PAGEREF _Toc105763100 \h </w:instrText>
        </w:r>
        <w:r>
          <w:rPr>
            <w:webHidden/>
          </w:rPr>
        </w:r>
        <w:r>
          <w:rPr>
            <w:webHidden/>
          </w:rPr>
          <w:fldChar w:fldCharType="separate"/>
        </w:r>
        <w:r>
          <w:rPr>
            <w:webHidden/>
          </w:rPr>
          <w:t>47</w:t>
        </w:r>
        <w:r>
          <w:rPr>
            <w:webHidden/>
          </w:rPr>
          <w:fldChar w:fldCharType="end"/>
        </w:r>
      </w:hyperlink>
    </w:p>
    <w:p w14:paraId="01D73159" w14:textId="77777777" w:rsidR="00925644" w:rsidRPr="009F5F69" w:rsidRDefault="00925644">
      <w:pPr>
        <w:pStyle w:val="TOC1"/>
        <w:rPr>
          <w:rFonts w:ascii="Calibri" w:hAnsi="Calibri" w:cs="Times New Roman"/>
          <w:bCs w:val="0"/>
          <w:iCs w:val="0"/>
          <w:sz w:val="24"/>
        </w:rPr>
      </w:pPr>
      <w:hyperlink w:anchor="_Toc105763101" w:history="1">
        <w:r w:rsidRPr="000D3D7D">
          <w:rPr>
            <w:rStyle w:val="Hyperlink"/>
          </w:rPr>
          <w:t>Chapter Sixteen</w:t>
        </w:r>
        <w:r>
          <w:rPr>
            <w:webHidden/>
          </w:rPr>
          <w:tab/>
        </w:r>
        <w:r>
          <w:rPr>
            <w:webHidden/>
          </w:rPr>
          <w:fldChar w:fldCharType="begin"/>
        </w:r>
        <w:r>
          <w:rPr>
            <w:webHidden/>
          </w:rPr>
          <w:instrText xml:space="preserve"> PAGEREF _Toc105763101 \h </w:instrText>
        </w:r>
        <w:r>
          <w:rPr>
            <w:webHidden/>
          </w:rPr>
        </w:r>
        <w:r>
          <w:rPr>
            <w:webHidden/>
          </w:rPr>
          <w:fldChar w:fldCharType="separate"/>
        </w:r>
        <w:r>
          <w:rPr>
            <w:webHidden/>
          </w:rPr>
          <w:t>49</w:t>
        </w:r>
        <w:r>
          <w:rPr>
            <w:webHidden/>
          </w:rPr>
          <w:fldChar w:fldCharType="end"/>
        </w:r>
      </w:hyperlink>
    </w:p>
    <w:p w14:paraId="378CDF20" w14:textId="77777777" w:rsidR="00925644" w:rsidRPr="009F5F69" w:rsidRDefault="00925644">
      <w:pPr>
        <w:pStyle w:val="TOC1"/>
        <w:rPr>
          <w:rFonts w:ascii="Calibri" w:hAnsi="Calibri" w:cs="Times New Roman"/>
          <w:bCs w:val="0"/>
          <w:iCs w:val="0"/>
          <w:sz w:val="24"/>
        </w:rPr>
      </w:pPr>
      <w:hyperlink w:anchor="_Toc105763102" w:history="1">
        <w:r w:rsidRPr="000D3D7D">
          <w:rPr>
            <w:rStyle w:val="Hyperlink"/>
          </w:rPr>
          <w:t>Chapter Seventeen</w:t>
        </w:r>
        <w:r>
          <w:rPr>
            <w:webHidden/>
          </w:rPr>
          <w:tab/>
        </w:r>
        <w:r>
          <w:rPr>
            <w:webHidden/>
          </w:rPr>
          <w:fldChar w:fldCharType="begin"/>
        </w:r>
        <w:r>
          <w:rPr>
            <w:webHidden/>
          </w:rPr>
          <w:instrText xml:space="preserve"> PAGEREF _Toc105763102 \h </w:instrText>
        </w:r>
        <w:r>
          <w:rPr>
            <w:webHidden/>
          </w:rPr>
        </w:r>
        <w:r>
          <w:rPr>
            <w:webHidden/>
          </w:rPr>
          <w:fldChar w:fldCharType="separate"/>
        </w:r>
        <w:r>
          <w:rPr>
            <w:webHidden/>
          </w:rPr>
          <w:t>51</w:t>
        </w:r>
        <w:r>
          <w:rPr>
            <w:webHidden/>
          </w:rPr>
          <w:fldChar w:fldCharType="end"/>
        </w:r>
      </w:hyperlink>
    </w:p>
    <w:p w14:paraId="3258B204" w14:textId="77777777" w:rsidR="00925644" w:rsidRPr="009F5F69" w:rsidRDefault="00925644">
      <w:pPr>
        <w:pStyle w:val="TOC1"/>
        <w:rPr>
          <w:rFonts w:ascii="Calibri" w:hAnsi="Calibri" w:cs="Times New Roman"/>
          <w:bCs w:val="0"/>
          <w:iCs w:val="0"/>
          <w:sz w:val="24"/>
        </w:rPr>
      </w:pPr>
      <w:hyperlink w:anchor="_Toc105763103" w:history="1">
        <w:r w:rsidRPr="000D3D7D">
          <w:rPr>
            <w:rStyle w:val="Hyperlink"/>
          </w:rPr>
          <w:t>Chapter Eighteen</w:t>
        </w:r>
        <w:r>
          <w:rPr>
            <w:webHidden/>
          </w:rPr>
          <w:tab/>
        </w:r>
        <w:r>
          <w:rPr>
            <w:webHidden/>
          </w:rPr>
          <w:fldChar w:fldCharType="begin"/>
        </w:r>
        <w:r>
          <w:rPr>
            <w:webHidden/>
          </w:rPr>
          <w:instrText xml:space="preserve"> PAGEREF _Toc105763103 \h </w:instrText>
        </w:r>
        <w:r>
          <w:rPr>
            <w:webHidden/>
          </w:rPr>
        </w:r>
        <w:r>
          <w:rPr>
            <w:webHidden/>
          </w:rPr>
          <w:fldChar w:fldCharType="separate"/>
        </w:r>
        <w:r>
          <w:rPr>
            <w:webHidden/>
          </w:rPr>
          <w:t>53</w:t>
        </w:r>
        <w:r>
          <w:rPr>
            <w:webHidden/>
          </w:rPr>
          <w:fldChar w:fldCharType="end"/>
        </w:r>
      </w:hyperlink>
    </w:p>
    <w:p w14:paraId="0FB21773" w14:textId="77777777" w:rsidR="00925644" w:rsidRPr="009F5F69" w:rsidRDefault="00925644">
      <w:pPr>
        <w:pStyle w:val="TOC1"/>
        <w:rPr>
          <w:rFonts w:ascii="Calibri" w:hAnsi="Calibri" w:cs="Times New Roman"/>
          <w:bCs w:val="0"/>
          <w:iCs w:val="0"/>
          <w:sz w:val="24"/>
        </w:rPr>
      </w:pPr>
      <w:hyperlink w:anchor="_Toc105763104" w:history="1">
        <w:r w:rsidRPr="000D3D7D">
          <w:rPr>
            <w:rStyle w:val="Hyperlink"/>
          </w:rPr>
          <w:t>Chapter Nineteen</w:t>
        </w:r>
        <w:r>
          <w:rPr>
            <w:webHidden/>
          </w:rPr>
          <w:tab/>
        </w:r>
        <w:r>
          <w:rPr>
            <w:webHidden/>
          </w:rPr>
          <w:fldChar w:fldCharType="begin"/>
        </w:r>
        <w:r>
          <w:rPr>
            <w:webHidden/>
          </w:rPr>
          <w:instrText xml:space="preserve"> PAGEREF _Toc105763104 \h </w:instrText>
        </w:r>
        <w:r>
          <w:rPr>
            <w:webHidden/>
          </w:rPr>
        </w:r>
        <w:r>
          <w:rPr>
            <w:webHidden/>
          </w:rPr>
          <w:fldChar w:fldCharType="separate"/>
        </w:r>
        <w:r>
          <w:rPr>
            <w:webHidden/>
          </w:rPr>
          <w:t>55</w:t>
        </w:r>
        <w:r>
          <w:rPr>
            <w:webHidden/>
          </w:rPr>
          <w:fldChar w:fldCharType="end"/>
        </w:r>
      </w:hyperlink>
    </w:p>
    <w:p w14:paraId="3E3A6201" w14:textId="77777777" w:rsidR="00925644" w:rsidRPr="009F5F69" w:rsidRDefault="00925644">
      <w:pPr>
        <w:pStyle w:val="TOC1"/>
        <w:rPr>
          <w:rFonts w:ascii="Calibri" w:hAnsi="Calibri" w:cs="Times New Roman"/>
          <w:bCs w:val="0"/>
          <w:iCs w:val="0"/>
          <w:sz w:val="24"/>
        </w:rPr>
      </w:pPr>
      <w:hyperlink w:anchor="_Toc105763105" w:history="1">
        <w:r w:rsidRPr="000D3D7D">
          <w:rPr>
            <w:rStyle w:val="Hyperlink"/>
          </w:rPr>
          <w:t>Chapter Twenty</w:t>
        </w:r>
        <w:r>
          <w:rPr>
            <w:webHidden/>
          </w:rPr>
          <w:tab/>
        </w:r>
        <w:r>
          <w:rPr>
            <w:webHidden/>
          </w:rPr>
          <w:fldChar w:fldCharType="begin"/>
        </w:r>
        <w:r>
          <w:rPr>
            <w:webHidden/>
          </w:rPr>
          <w:instrText xml:space="preserve"> PAGEREF _Toc105763105 \h </w:instrText>
        </w:r>
        <w:r>
          <w:rPr>
            <w:webHidden/>
          </w:rPr>
        </w:r>
        <w:r>
          <w:rPr>
            <w:webHidden/>
          </w:rPr>
          <w:fldChar w:fldCharType="separate"/>
        </w:r>
        <w:r>
          <w:rPr>
            <w:webHidden/>
          </w:rPr>
          <w:t>57</w:t>
        </w:r>
        <w:r>
          <w:rPr>
            <w:webHidden/>
          </w:rPr>
          <w:fldChar w:fldCharType="end"/>
        </w:r>
      </w:hyperlink>
    </w:p>
    <w:p w14:paraId="60CEA84A" w14:textId="77777777" w:rsidR="00635863" w:rsidRDefault="00E27F10" w:rsidP="000B2FB6">
      <w:pPr>
        <w:ind w:firstLine="0"/>
      </w:pPr>
      <w:r w:rsidRPr="00E27F10">
        <w:rPr>
          <w:rFonts w:ascii="Calibri" w:hAnsi="Calibri" w:cs="Calibri"/>
          <w:i/>
          <w:iCs/>
          <w:sz w:val="24"/>
          <w:szCs w:val="24"/>
        </w:rPr>
        <w:fldChar w:fldCharType="end"/>
      </w:r>
    </w:p>
    <w:p w14:paraId="731AF63F" w14:textId="77777777" w:rsidR="00925644" w:rsidRPr="00450752" w:rsidRDefault="00925644" w:rsidP="00925644">
      <w:r w:rsidRPr="00450752">
        <w:t xml:space="preserve">(When you’re finished writing your book, right-click anywhere in the </w:t>
      </w:r>
      <w:r>
        <w:t>table of contents</w:t>
      </w:r>
      <w:r w:rsidRPr="00450752">
        <w:t xml:space="preserve"> and select “Update Field.” If everything is formatted correctly, this will update the page </w:t>
      </w:r>
      <w:r w:rsidRPr="00450752">
        <w:lastRenderedPageBreak/>
        <w:t xml:space="preserve">numbers listed. If you don’t want a Table of Contents, select and delete all of the content on </w:t>
      </w:r>
      <w:r>
        <w:t>the</w:t>
      </w:r>
      <w:r w:rsidRPr="00450752">
        <w:t xml:space="preserve"> page.)</w:t>
      </w:r>
    </w:p>
    <w:p w14:paraId="6C65C725" w14:textId="77777777" w:rsidR="00025773" w:rsidRDefault="00025773" w:rsidP="00A62CE2">
      <w:pPr>
        <w:sectPr w:rsidR="00025773" w:rsidSect="00025773">
          <w:type w:val="oddPage"/>
          <w:pgSz w:w="7920" w:h="12240" w:code="172"/>
          <w:pgMar w:top="1080" w:right="1080" w:bottom="1080" w:left="1080" w:header="720" w:footer="720" w:gutter="0"/>
          <w:cols w:space="720"/>
          <w:titlePg/>
          <w:docGrid w:linePitch="360"/>
        </w:sectPr>
      </w:pPr>
    </w:p>
    <w:p w14:paraId="1795C4D0" w14:textId="77777777" w:rsidR="007A34CB" w:rsidRPr="001A7C6B" w:rsidRDefault="007A34CB" w:rsidP="00025773">
      <w:pPr>
        <w:pStyle w:val="Heading1"/>
      </w:pPr>
      <w:bookmarkStart w:id="0" w:name="_Toc105763080"/>
      <w:r>
        <w:lastRenderedPageBreak/>
        <w:t>Foreword</w:t>
      </w:r>
      <w:bookmarkEnd w:id="0"/>
    </w:p>
    <w:p w14:paraId="67AC2877" w14:textId="77777777" w:rsidR="00084DB0" w:rsidRDefault="007A34CB" w:rsidP="00A62CE2">
      <w:r w:rsidRPr="00F233E3">
        <w:t>Replace this wording with your own</w:t>
      </w:r>
      <w:r>
        <w:t xml:space="preserve"> foreword</w:t>
      </w:r>
      <w:r w:rsidRPr="00F233E3">
        <w:t>.</w:t>
      </w:r>
      <w:r>
        <w:t xml:space="preserve"> A foreword is written by somebody other than the author, and usually tells of some interaction between the writer of the foreword and the author during the writing of the book. A</w:t>
      </w:r>
      <w:r w:rsidR="00061CAA">
        <w:t>lso, be sure to spell “foreword”</w:t>
      </w:r>
      <w:r w:rsidR="00F339B8">
        <w:t xml:space="preserve"> properly. </w:t>
      </w:r>
      <w:r w:rsidR="00061CAA">
        <w:t>When it</w:t>
      </w:r>
      <w:r w:rsidR="00F339B8">
        <w:t xml:space="preserve"> is a part of a book, </w:t>
      </w:r>
      <w:r w:rsidR="00061CAA">
        <w:t xml:space="preserve">as it is here, </w:t>
      </w:r>
      <w:r w:rsidR="00F339B8">
        <w:t>i</w:t>
      </w:r>
      <w:r>
        <w:t>t’s</w:t>
      </w:r>
      <w:r w:rsidR="00F339B8">
        <w:t xml:space="preserve"> spelled</w:t>
      </w:r>
      <w:r>
        <w:t xml:space="preserve"> “</w:t>
      </w:r>
      <w:r w:rsidR="00F339B8">
        <w:t>Foreword</w:t>
      </w:r>
      <w:r>
        <w:t>”</w:t>
      </w:r>
      <w:r w:rsidR="00F339B8">
        <w:t xml:space="preserve">. </w:t>
      </w:r>
      <w:r w:rsidR="00061CAA">
        <w:t>When it’s</w:t>
      </w:r>
      <w:r w:rsidR="00F339B8">
        <w:t xml:space="preserve"> a direction of travel, </w:t>
      </w:r>
      <w:r w:rsidR="00061CAA">
        <w:t>it’</w:t>
      </w:r>
      <w:r w:rsidR="00F339B8">
        <w:t>s spelled</w:t>
      </w:r>
      <w:r>
        <w:t xml:space="preserve"> “Forward”</w:t>
      </w:r>
      <w:r w:rsidR="00F339B8">
        <w:t>.</w:t>
      </w:r>
      <w:r w:rsidR="00084DB0">
        <w:t xml:space="preserve"> If you don’t have a foreword, simply delete this entire page.</w:t>
      </w:r>
    </w:p>
    <w:p w14:paraId="52995351"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5F1E2E74" w14:textId="77777777" w:rsidR="000B2FB6" w:rsidRDefault="000B2FB6" w:rsidP="000B2FB6"/>
    <w:p w14:paraId="23E904CA" w14:textId="77777777" w:rsidR="000B2FB6" w:rsidRPr="009A7115" w:rsidRDefault="000B2FB6" w:rsidP="000B2FB6">
      <w:pPr>
        <w:rPr>
          <w:rStyle w:val="StyleBold"/>
        </w:rPr>
      </w:pPr>
      <w:r w:rsidRPr="009A7115">
        <w:rPr>
          <w:rStyle w:val="StyleBold"/>
        </w:rPr>
        <w:t>Phone: 800-231-0521</w:t>
      </w:r>
    </w:p>
    <w:p w14:paraId="3D697B65" w14:textId="77777777" w:rsidR="000B2FB6" w:rsidRPr="009A7115" w:rsidRDefault="000B2FB6" w:rsidP="000B2FB6">
      <w:pPr>
        <w:rPr>
          <w:rStyle w:val="StyleBold"/>
        </w:rPr>
      </w:pPr>
      <w:r w:rsidRPr="009A7115">
        <w:rPr>
          <w:rStyle w:val="StyleBold"/>
        </w:rPr>
        <w:t xml:space="preserve">Email: </w:t>
      </w:r>
      <w:hyperlink r:id="rId13" w:history="1">
        <w:r w:rsidRPr="00436CE3">
          <w:rPr>
            <w:rStyle w:val="Hyperlink"/>
            <w:b/>
          </w:rPr>
          <w:t>info@48HrBooks.com</w:t>
        </w:r>
      </w:hyperlink>
    </w:p>
    <w:p w14:paraId="12AFAC82" w14:textId="77777777" w:rsidR="000B2FB6" w:rsidRPr="009A7115" w:rsidRDefault="000B2FB6" w:rsidP="000B2FB6">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4" w:history="1">
        <w:r w:rsidRPr="00436CE3">
          <w:rPr>
            <w:rStyle w:val="Hyperlink"/>
            <w:b/>
          </w:rPr>
          <w:t>www.48HrBooks.com</w:t>
        </w:r>
      </w:hyperlink>
      <w:r w:rsidRPr="009A7115">
        <w:rPr>
          <w:rStyle w:val="StyleBold"/>
        </w:rPr>
        <w:t>.</w:t>
      </w:r>
    </w:p>
    <w:p w14:paraId="7879B065" w14:textId="77777777" w:rsidR="00025773" w:rsidRDefault="00025773" w:rsidP="00A62CE2"/>
    <w:p w14:paraId="6F71033B"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5D95E80A" w14:textId="77777777" w:rsidR="00A729FB" w:rsidRPr="001A7C6B" w:rsidRDefault="00B40851" w:rsidP="00025773">
      <w:pPr>
        <w:pStyle w:val="Heading1"/>
      </w:pPr>
      <w:bookmarkStart w:id="1" w:name="_Toc105763081"/>
      <w:r>
        <w:lastRenderedPageBreak/>
        <w:t>P</w:t>
      </w:r>
      <w:r w:rsidR="00A729FB" w:rsidRPr="001A7C6B">
        <w:t>reface</w:t>
      </w:r>
      <w:bookmarkEnd w:id="1"/>
    </w:p>
    <w:p w14:paraId="5AF3C057" w14:textId="77777777" w:rsidR="00436CE3" w:rsidRDefault="00A729FB" w:rsidP="00A62CE2">
      <w:r w:rsidRPr="00F233E3">
        <w:t xml:space="preserve">Replace this wording with your own. </w:t>
      </w:r>
      <w:r w:rsidR="001A7C6B" w:rsidRPr="00F233E3">
        <w:t xml:space="preserve">A preface </w:t>
      </w:r>
      <w:r w:rsidR="00455899">
        <w:t xml:space="preserve">follows the foreword, and </w:t>
      </w:r>
      <w:r w:rsidR="001A7C6B" w:rsidRPr="00F233E3">
        <w:t>is written by the author, and generally describes how the book was developed</w:t>
      </w:r>
      <w:r w:rsidR="00084DB0">
        <w:t>. If you don’t have a preface, simple delete this entire page.</w:t>
      </w:r>
      <w:r w:rsidR="00436CE3" w:rsidRPr="00436CE3">
        <w:t xml:space="preserve"> </w:t>
      </w:r>
    </w:p>
    <w:p w14:paraId="5426BB59"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6CEE14D4" w14:textId="77777777" w:rsidR="000B2FB6" w:rsidRDefault="000B2FB6" w:rsidP="000B2FB6"/>
    <w:p w14:paraId="04A1FE82" w14:textId="77777777" w:rsidR="000B2FB6" w:rsidRPr="009A7115" w:rsidRDefault="000B2FB6" w:rsidP="000B2FB6">
      <w:pPr>
        <w:rPr>
          <w:rStyle w:val="StyleBold"/>
        </w:rPr>
      </w:pPr>
      <w:r w:rsidRPr="009A7115">
        <w:rPr>
          <w:rStyle w:val="StyleBold"/>
        </w:rPr>
        <w:t>Phone: 800-231-0521</w:t>
      </w:r>
    </w:p>
    <w:p w14:paraId="55AD6D82" w14:textId="77777777" w:rsidR="000B2FB6" w:rsidRPr="009A7115" w:rsidRDefault="000B2FB6" w:rsidP="000B2FB6">
      <w:pPr>
        <w:rPr>
          <w:rStyle w:val="StyleBold"/>
        </w:rPr>
      </w:pPr>
      <w:r w:rsidRPr="009A7115">
        <w:rPr>
          <w:rStyle w:val="StyleBold"/>
        </w:rPr>
        <w:t xml:space="preserve">Email: </w:t>
      </w:r>
      <w:hyperlink r:id="rId15" w:history="1">
        <w:r w:rsidRPr="00436CE3">
          <w:rPr>
            <w:rStyle w:val="Hyperlink"/>
            <w:b/>
          </w:rPr>
          <w:t>info@48HrBooks.com</w:t>
        </w:r>
      </w:hyperlink>
    </w:p>
    <w:p w14:paraId="794EFB79" w14:textId="77777777" w:rsidR="00436CE3" w:rsidRPr="000B2FB6" w:rsidRDefault="000B2FB6" w:rsidP="000B2FB6">
      <w:pPr>
        <w:rPr>
          <w:b/>
          <w:bCs/>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6" w:history="1">
        <w:r w:rsidRPr="00436CE3">
          <w:rPr>
            <w:rStyle w:val="Hyperlink"/>
            <w:b/>
          </w:rPr>
          <w:t>www.48HrBooks.com</w:t>
        </w:r>
      </w:hyperlink>
      <w:r w:rsidRPr="009A7115">
        <w:rPr>
          <w:rStyle w:val="StyleBold"/>
        </w:rPr>
        <w:t>.</w:t>
      </w:r>
    </w:p>
    <w:p w14:paraId="66125CB2" w14:textId="77777777" w:rsidR="00025773" w:rsidRDefault="00025773" w:rsidP="00A62CE2"/>
    <w:p w14:paraId="697B0FB9"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31171E19" w14:textId="77777777" w:rsidR="00455899" w:rsidRPr="001A7C6B" w:rsidRDefault="00455899" w:rsidP="00025773">
      <w:pPr>
        <w:pStyle w:val="Heading1"/>
      </w:pPr>
      <w:bookmarkStart w:id="2" w:name="_Toc105763082"/>
      <w:r>
        <w:lastRenderedPageBreak/>
        <w:t>Introduction</w:t>
      </w:r>
      <w:bookmarkEnd w:id="2"/>
    </w:p>
    <w:p w14:paraId="5EEA8284" w14:textId="77777777" w:rsidR="00455899" w:rsidRDefault="00455899" w:rsidP="00A62CE2">
      <w:r w:rsidRPr="001A7C6B">
        <w:t xml:space="preserve">Replace this wording with your own. </w:t>
      </w:r>
      <w:r w:rsidR="00A268E8">
        <w:t>An introduction generally states the purpose and/or goals of the book</w:t>
      </w:r>
      <w:r>
        <w:t>.</w:t>
      </w:r>
      <w:r w:rsidR="00A268E8">
        <w:t xml:space="preserve"> If you don’t have an introduction, simple delete this entire page</w:t>
      </w:r>
      <w:r w:rsidR="00084DB0">
        <w:t>.</w:t>
      </w:r>
    </w:p>
    <w:p w14:paraId="659DEF32" w14:textId="77777777" w:rsidR="000B2FB6" w:rsidRDefault="000B2FB6" w:rsidP="000B2FB6">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76EE4AEB" w14:textId="77777777" w:rsidR="000B2FB6" w:rsidRDefault="000B2FB6" w:rsidP="000B2FB6"/>
    <w:p w14:paraId="2EBD1FF2" w14:textId="77777777" w:rsidR="000B2FB6" w:rsidRPr="009A7115" w:rsidRDefault="000B2FB6" w:rsidP="000B2FB6">
      <w:pPr>
        <w:rPr>
          <w:rStyle w:val="StyleBold"/>
        </w:rPr>
      </w:pPr>
      <w:r w:rsidRPr="009A7115">
        <w:rPr>
          <w:rStyle w:val="StyleBold"/>
        </w:rPr>
        <w:t>Phone: 800-231-0521</w:t>
      </w:r>
    </w:p>
    <w:p w14:paraId="287F4315" w14:textId="77777777" w:rsidR="000B2FB6" w:rsidRPr="009A7115" w:rsidRDefault="000B2FB6" w:rsidP="000B2FB6">
      <w:pPr>
        <w:rPr>
          <w:rStyle w:val="StyleBold"/>
        </w:rPr>
      </w:pPr>
      <w:r w:rsidRPr="009A7115">
        <w:rPr>
          <w:rStyle w:val="StyleBold"/>
        </w:rPr>
        <w:t xml:space="preserve">Email: </w:t>
      </w:r>
      <w:hyperlink r:id="rId17" w:history="1">
        <w:r w:rsidRPr="00436CE3">
          <w:rPr>
            <w:rStyle w:val="Hyperlink"/>
            <w:b/>
          </w:rPr>
          <w:t>info@48HrBooks.com</w:t>
        </w:r>
      </w:hyperlink>
    </w:p>
    <w:p w14:paraId="353D5100" w14:textId="77777777" w:rsidR="000B2FB6" w:rsidRPr="009A7115" w:rsidRDefault="000B2FB6" w:rsidP="000B2FB6">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18" w:history="1">
        <w:r w:rsidRPr="00436CE3">
          <w:rPr>
            <w:rStyle w:val="Hyperlink"/>
            <w:b/>
          </w:rPr>
          <w:t>www.48HrBooks.com</w:t>
        </w:r>
      </w:hyperlink>
      <w:r w:rsidRPr="009A7115">
        <w:rPr>
          <w:rStyle w:val="StyleBold"/>
        </w:rPr>
        <w:t>.</w:t>
      </w:r>
    </w:p>
    <w:p w14:paraId="0C5934B6" w14:textId="77777777" w:rsidR="00025773" w:rsidRDefault="00025773" w:rsidP="00A62CE2"/>
    <w:p w14:paraId="5547D713"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4012CD24" w14:textId="77777777" w:rsidR="00A729FB" w:rsidRDefault="00DB7B96" w:rsidP="00025773">
      <w:pPr>
        <w:pStyle w:val="Heading1"/>
      </w:pPr>
      <w:bookmarkStart w:id="3" w:name="_Toc105763083"/>
      <w:r>
        <w:lastRenderedPageBreak/>
        <w:t>Chapter One</w:t>
      </w:r>
      <w:bookmarkEnd w:id="3"/>
    </w:p>
    <w:p w14:paraId="2C54C4BB" w14:textId="77777777" w:rsidR="00597492" w:rsidRDefault="00597492" w:rsidP="00A62CE2">
      <w:r>
        <w:t>You can either keep the words “Chapter One” above, or replace them with a chapter title, or use both. Whichever way you prefer.</w:t>
      </w:r>
    </w:p>
    <w:p w14:paraId="4B0C0DEE" w14:textId="77777777" w:rsidR="00F63710" w:rsidRDefault="00DB7B96" w:rsidP="00A62CE2">
      <w:r>
        <w:t xml:space="preserve">Replace this wording with the body of your book. We’ve put a break after each chapter that will force the next chapter to start on an ODD (right hand) page. </w:t>
      </w:r>
      <w:r w:rsidR="00F63710">
        <w:t>This is the industry standard format, and highly recommended.</w:t>
      </w:r>
    </w:p>
    <w:p w14:paraId="287F2EB1" w14:textId="77777777" w:rsidR="00DB7B96" w:rsidRDefault="00F63710" w:rsidP="00A62CE2">
      <w:r>
        <w:t>For the main body copy</w:t>
      </w:r>
      <w:r w:rsidR="000B2FB6">
        <w:t xml:space="preserve"> (“Normal” style in the document style list)</w:t>
      </w:r>
      <w:r>
        <w:t>, w</w:t>
      </w:r>
      <w:r w:rsidR="00DB7B96">
        <w:t>e’ve used Times New Roman 11pt.</w:t>
      </w:r>
      <w:r>
        <w:t>, justified left and right, with line spacing of 1.25, and first line indent of 0.25”. For c</w:t>
      </w:r>
      <w:r w:rsidR="00DB7B96">
        <w:t>h</w:t>
      </w:r>
      <w:r>
        <w:t>apter heads</w:t>
      </w:r>
      <w:r w:rsidR="000B2FB6">
        <w:t xml:space="preserve"> (“Heading 1” style in the document style list)</w:t>
      </w:r>
      <w:r>
        <w:t xml:space="preserve">, we used </w:t>
      </w:r>
      <w:r w:rsidR="000B2FB6">
        <w:t>Calibri</w:t>
      </w:r>
      <w:r w:rsidR="00DB7B96">
        <w:t xml:space="preserve"> Bold 1</w:t>
      </w:r>
      <w:r w:rsidR="000B2FB6">
        <w:t>6</w:t>
      </w:r>
      <w:r w:rsidR="00DB7B96">
        <w:t>pt.</w:t>
      </w:r>
      <w:r>
        <w:t xml:space="preserve">, </w:t>
      </w:r>
      <w:r w:rsidR="000B2FB6">
        <w:t xml:space="preserve">all-caps </w:t>
      </w:r>
      <w:r>
        <w:t>and centered.</w:t>
      </w:r>
    </w:p>
    <w:p w14:paraId="322EFDDD" w14:textId="77777777" w:rsidR="00F1562D" w:rsidRDefault="00F85A89" w:rsidP="00A62CE2">
      <w:r>
        <w:t xml:space="preserve">If you have a particular font that you want to use in place of our pre-selected fonts, you can make those changes by selecting Format &gt; Styles and Formatting. Word will open a column to the right of your file that shows paragraph formatting style that we’ve used. </w:t>
      </w:r>
    </w:p>
    <w:p w14:paraId="4FCDDEA7" w14:textId="77777777" w:rsidR="00AB7461" w:rsidRDefault="00F85A89" w:rsidP="00A62CE2">
      <w:r>
        <w:t xml:space="preserve">At the bottom of the list, be sure to select “Show: Formatting in Use.”  </w:t>
      </w:r>
      <w:r w:rsidR="00AB7461">
        <w:t>You should only see a handful of styles, maybe 8 to 10 total. The style you’ll use for most of the book are “Normal” and “</w:t>
      </w:r>
      <w:r w:rsidR="000B2FB6">
        <w:t>Heading 1</w:t>
      </w:r>
      <w:r w:rsidR="00AB7461">
        <w:t xml:space="preserve">” The other styles are used primarily for the front part of the book: title page, table of contents, etc. </w:t>
      </w:r>
    </w:p>
    <w:p w14:paraId="27E37E91" w14:textId="77777777" w:rsidR="00E0174E" w:rsidRDefault="00F85A89" w:rsidP="00A62CE2">
      <w:r>
        <w:t xml:space="preserve">Hover over a style name, click the dropdown box, and select “Modify.” Then you can change the font, the size, and various other options. </w:t>
      </w:r>
    </w:p>
    <w:p w14:paraId="5D7B489B" w14:textId="77777777" w:rsidR="00F85A89" w:rsidRDefault="00F85A89" w:rsidP="00A62CE2">
      <w:r>
        <w:lastRenderedPageBreak/>
        <w:t xml:space="preserve">But remember: always look over your file very carefully after making any changes at all, to assure that the changes you made didn’t adversely affect other parts of your book. </w:t>
      </w:r>
    </w:p>
    <w:p w14:paraId="5D9D4A88" w14:textId="77777777" w:rsidR="00FF2699" w:rsidRDefault="00FF2699" w:rsidP="00FF2699">
      <w:pPr>
        <w:pStyle w:val="Heading2"/>
      </w:pPr>
      <w:bookmarkStart w:id="4" w:name="_Toc105763084"/>
      <w:r>
        <w:t>Subheadings</w:t>
      </w:r>
      <w:bookmarkEnd w:id="4"/>
    </w:p>
    <w:p w14:paraId="764136A5" w14:textId="77777777" w:rsidR="00FF2699" w:rsidRDefault="00FF2699" w:rsidP="00A62CE2">
      <w:r>
        <w:t xml:space="preserve">Above shows what a subheading would look like if used within your book. If you want to add a subheading like the one above, type out your heading, then select “Heading 2” from the list of styles above. We’ve used Calibri bold, 14pt, centered and all caps for the subheadings in this document. </w:t>
      </w:r>
    </w:p>
    <w:p w14:paraId="3EDA3FB8" w14:textId="77777777" w:rsidR="00FF2699" w:rsidRDefault="00FF2699" w:rsidP="00FF2699">
      <w:pPr>
        <w:pStyle w:val="Heading2"/>
      </w:pPr>
      <w:bookmarkStart w:id="5" w:name="_Toc105763085"/>
      <w:r>
        <w:t>Headers and footers</w:t>
      </w:r>
      <w:bookmarkEnd w:id="5"/>
    </w:p>
    <w:p w14:paraId="55CB3F59" w14:textId="77777777" w:rsidR="00FF2699" w:rsidRDefault="00382F3A" w:rsidP="00A62CE2">
      <w:r>
        <w:t xml:space="preserve">A word of warning about Headers and Footers: If you aren’t an expert at using them, they can be very frustrating. </w:t>
      </w:r>
    </w:p>
    <w:p w14:paraId="714A1A70" w14:textId="77777777" w:rsidR="00382F3A" w:rsidRDefault="00382F3A" w:rsidP="00A62CE2">
      <w:r>
        <w:t xml:space="preserve">We recommend that you leave off headers and footers, and let us add page numbers for you. </w:t>
      </w:r>
      <w:r w:rsidR="00FF2699">
        <w:t>We can also add the book title and author name to the header of your book at no additional charge. However</w:t>
      </w:r>
      <w:r>
        <w:t>, if you feel like a challenge, you can attempt to create your own headers and footers.</w:t>
      </w:r>
    </w:p>
    <w:p w14:paraId="42E5241D" w14:textId="77777777" w:rsidR="001C44FF" w:rsidRDefault="001C44FF" w:rsidP="00A62CE2">
      <w:r>
        <w:t xml:space="preserve">As a rule of thumb, headers do not appear on the first page of each chapter, and often do not appear on the “front matter” (preface, introduction, table of contents) pages either. </w:t>
      </w:r>
    </w:p>
    <w:p w14:paraId="6BA735E3" w14:textId="77777777" w:rsidR="001C44FF" w:rsidRDefault="00AB7461" w:rsidP="001C44FF">
      <w:r>
        <w:t>To edit your headers and footers, select “View &gt; Header and Footer.”</w:t>
      </w:r>
      <w:r w:rsidR="00382F3A">
        <w:t xml:space="preserve"> (Remember to turn this option OFF the same way when you want to go back to editing the main part of your book.)</w:t>
      </w:r>
    </w:p>
    <w:p w14:paraId="08CB3F01"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783CAE73" w14:textId="77777777" w:rsidR="00450752" w:rsidRDefault="00450752" w:rsidP="00450752"/>
    <w:p w14:paraId="4AFD6E9C" w14:textId="77777777" w:rsidR="00450752" w:rsidRPr="009A7115" w:rsidRDefault="00450752" w:rsidP="00450752">
      <w:pPr>
        <w:rPr>
          <w:rStyle w:val="StyleBold"/>
        </w:rPr>
      </w:pPr>
      <w:r w:rsidRPr="009A7115">
        <w:rPr>
          <w:rStyle w:val="StyleBold"/>
        </w:rPr>
        <w:t>Phone: 800-231-0521</w:t>
      </w:r>
    </w:p>
    <w:p w14:paraId="778921D2" w14:textId="77777777" w:rsidR="00450752" w:rsidRPr="009A7115" w:rsidRDefault="00450752" w:rsidP="00450752">
      <w:pPr>
        <w:rPr>
          <w:rStyle w:val="StyleBold"/>
        </w:rPr>
      </w:pPr>
      <w:r w:rsidRPr="009A7115">
        <w:rPr>
          <w:rStyle w:val="StyleBold"/>
        </w:rPr>
        <w:t xml:space="preserve">Email: </w:t>
      </w:r>
      <w:hyperlink r:id="rId19" w:history="1">
        <w:r w:rsidRPr="00436CE3">
          <w:rPr>
            <w:rStyle w:val="Hyperlink"/>
            <w:b/>
          </w:rPr>
          <w:t>info@48HrBooks.com</w:t>
        </w:r>
      </w:hyperlink>
    </w:p>
    <w:p w14:paraId="62E37C9C"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20" w:history="1">
        <w:r w:rsidRPr="00436CE3">
          <w:rPr>
            <w:rStyle w:val="Hyperlink"/>
            <w:b/>
          </w:rPr>
          <w:t>www.48HrBooks.com</w:t>
        </w:r>
      </w:hyperlink>
      <w:r w:rsidRPr="009A7115">
        <w:rPr>
          <w:rStyle w:val="StyleBold"/>
        </w:rPr>
        <w:t>.</w:t>
      </w:r>
    </w:p>
    <w:p w14:paraId="4C30484F" w14:textId="77777777" w:rsidR="00025773" w:rsidRDefault="00025773" w:rsidP="00A62CE2"/>
    <w:p w14:paraId="7352DE28" w14:textId="77777777" w:rsidR="001C44FF" w:rsidRDefault="001C44FF" w:rsidP="00A62CE2">
      <w:pPr>
        <w:sectPr w:rsidR="001C44FF" w:rsidSect="00FF2699">
          <w:headerReference w:type="even" r:id="rId21"/>
          <w:headerReference w:type="default" r:id="rId22"/>
          <w:type w:val="oddPage"/>
          <w:pgSz w:w="7920" w:h="12240" w:code="172"/>
          <w:pgMar w:top="1080" w:right="1080" w:bottom="1080" w:left="1080" w:header="720" w:footer="720" w:gutter="0"/>
          <w:cols w:space="720"/>
          <w:titlePg/>
          <w:docGrid w:linePitch="360"/>
        </w:sectPr>
      </w:pPr>
    </w:p>
    <w:p w14:paraId="4D218E1B" w14:textId="77777777" w:rsidR="00923B0C" w:rsidRDefault="00923B0C" w:rsidP="00025773">
      <w:pPr>
        <w:pStyle w:val="Heading1"/>
      </w:pPr>
      <w:bookmarkStart w:id="6" w:name="_Toc105763086"/>
      <w:r>
        <w:lastRenderedPageBreak/>
        <w:t>Chapter Two</w:t>
      </w:r>
      <w:bookmarkEnd w:id="6"/>
    </w:p>
    <w:p w14:paraId="1B55791A" w14:textId="77777777" w:rsidR="00923B0C" w:rsidRDefault="00923B0C" w:rsidP="00A62CE2">
      <w:r>
        <w:t>This is the beginning of Chapter Two. Use as many chapters as you need. Delete unused chapters, or copy and paste the last sample chapter as needed to add more chapters to your book.</w:t>
      </w:r>
    </w:p>
    <w:p w14:paraId="3913A560" w14:textId="77777777" w:rsidR="001C44FF" w:rsidRDefault="001C44FF" w:rsidP="001C44FF">
      <w:pPr>
        <w:pStyle w:val="Heading2"/>
      </w:pPr>
      <w:bookmarkStart w:id="7" w:name="_Toc105763087"/>
      <w:r>
        <w:t>Adding chapters</w:t>
      </w:r>
      <w:r w:rsidR="008C79BA">
        <w:t xml:space="preserve"> or pages</w:t>
      </w:r>
      <w:bookmarkEnd w:id="7"/>
    </w:p>
    <w:p w14:paraId="41BC1FED" w14:textId="77777777" w:rsidR="001C44FF" w:rsidRDefault="001C44FF" w:rsidP="008C79BA">
      <w:r>
        <w:t xml:space="preserve">If you need to </w:t>
      </w:r>
      <w:r w:rsidR="008C79BA">
        <w:t xml:space="preserve">add a new chapter or section other than the twenty included in this template, click so that your cursor is flashing at the end of a section. Then, go to the Insert menu and select “Breaks.” We’ve used ODD Page Breaks in this template to force each new chapter to start on a right-hand page, but you can also opt to use a regular Page Break, which will force whatever you type next to simply start at the top of the following page (even or odd). We do not recommend hitting the Enter or Return keys to move content up, down, or onto new pages as these can make your content shift when your document is opened on another computer or when the document is converted to PDF. </w:t>
      </w:r>
    </w:p>
    <w:p w14:paraId="6921AEF2"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4C4170AD" w14:textId="77777777" w:rsidR="00450752" w:rsidRDefault="00450752" w:rsidP="00450752"/>
    <w:p w14:paraId="058C72DF" w14:textId="77777777" w:rsidR="00450752" w:rsidRPr="009A7115" w:rsidRDefault="00450752" w:rsidP="00450752">
      <w:pPr>
        <w:rPr>
          <w:rStyle w:val="StyleBold"/>
        </w:rPr>
      </w:pPr>
      <w:r w:rsidRPr="009A7115">
        <w:rPr>
          <w:rStyle w:val="StyleBold"/>
        </w:rPr>
        <w:t>Phone: 800-231-0521</w:t>
      </w:r>
    </w:p>
    <w:p w14:paraId="781F7634" w14:textId="77777777" w:rsidR="00450752" w:rsidRPr="009A7115" w:rsidRDefault="00450752" w:rsidP="00450752">
      <w:pPr>
        <w:rPr>
          <w:rStyle w:val="StyleBold"/>
        </w:rPr>
      </w:pPr>
      <w:r w:rsidRPr="009A7115">
        <w:rPr>
          <w:rStyle w:val="StyleBold"/>
        </w:rPr>
        <w:t xml:space="preserve">Email: </w:t>
      </w:r>
      <w:hyperlink r:id="rId23" w:history="1">
        <w:r w:rsidRPr="00436CE3">
          <w:rPr>
            <w:rStyle w:val="Hyperlink"/>
            <w:b/>
          </w:rPr>
          <w:t>info@48HrBooks.com</w:t>
        </w:r>
      </w:hyperlink>
    </w:p>
    <w:p w14:paraId="6A0694A3" w14:textId="77777777" w:rsidR="00436CE3" w:rsidRPr="00450752" w:rsidRDefault="00450752" w:rsidP="00450752">
      <w:pPr>
        <w:rPr>
          <w:b/>
          <w:bCs/>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24" w:history="1">
        <w:r w:rsidRPr="00436CE3">
          <w:rPr>
            <w:rStyle w:val="Hyperlink"/>
            <w:b/>
          </w:rPr>
          <w:t>www.48HrBooks.com</w:t>
        </w:r>
      </w:hyperlink>
      <w:r w:rsidRPr="009A7115">
        <w:rPr>
          <w:rStyle w:val="StyleBold"/>
        </w:rPr>
        <w:t>.</w:t>
      </w:r>
    </w:p>
    <w:p w14:paraId="198112D9" w14:textId="77777777" w:rsidR="00025773" w:rsidRDefault="00025773" w:rsidP="00450752">
      <w:pPr>
        <w:ind w:firstLine="0"/>
      </w:pPr>
    </w:p>
    <w:p w14:paraId="07BCDC50" w14:textId="77777777" w:rsidR="008C79BA" w:rsidRDefault="001C44FF" w:rsidP="008C79BA">
      <w:r>
        <w:lastRenderedPageBreak/>
        <w:t>The rest of this chapter is just filler. It shows how typical pages will look throughout your book. This will also help you see how your headers and footers will look on a page that is filled with text.</w:t>
      </w:r>
    </w:p>
    <w:p w14:paraId="735C957E" w14:textId="77777777" w:rsidR="004054A4" w:rsidRPr="004054A4" w:rsidRDefault="008C79BA" w:rsidP="004054A4">
      <w:pPr>
        <w:rPr>
          <w:bCs/>
        </w:rPr>
      </w:pPr>
      <w:r>
        <w:t>Here is the fill</w:t>
      </w:r>
      <w:r w:rsidRPr="004054A4">
        <w:t>er text.</w:t>
      </w:r>
      <w:r w:rsidR="004054A4" w:rsidRPr="004054A4">
        <w:rPr>
          <w:rFonts w:ascii="Minion Pro Cond" w:hAnsi="Minion Pro Cond" w:cs="Minion Pro Cond"/>
          <w:bCs/>
          <w:caps/>
          <w:color w:val="000000"/>
          <w:sz w:val="24"/>
        </w:rPr>
        <w:t xml:space="preserve"> </w:t>
      </w:r>
      <w:r w:rsidR="004054A4" w:rsidRPr="004054A4">
        <w:rPr>
          <w:bCs/>
        </w:rPr>
        <w:t>Se dolutem. Voluptaspita debisqui quamenditas nus explibus am volore comnimus ex ea comniam recea derferum, que et eaque necepudam, voluptur?</w:t>
      </w:r>
    </w:p>
    <w:p w14:paraId="41DFF7F6" w14:textId="77777777" w:rsidR="004054A4" w:rsidRPr="004054A4" w:rsidRDefault="004054A4" w:rsidP="004054A4">
      <w:r w:rsidRPr="004054A4">
        <w:t xml:space="preserve">Vit optae si ium reium que latinventia quam, sed que pore volestotat que ex experi ditate volore excepro cusandebit, nate inus mosam dolor apiendi di is nulparia etusdame pra conet maximol eniaeca turepratur, name volorerferit militaspel ipiduci llorepudit, omnihit quate porpor magnat ad et ea deribus, occus dipsae id magnimus venimporepe ommolup taquunt, optusam atio di quam ius mos ressuntota am con cone eum harchicium res nectati vellam voluptate porem qui quiatus doloris eum laut aut optatia pligenimus sitatur epernatibus aut quiatem labori corior si quis ex enis velitium eicientiust quibea none conet, comnim aut ame rae. Ta vollenem as volorum quam ea excestis dolorrum volore, que consectus modi iscit rat harumque nonsequam ima que eium que quam, aliqui dolore voluptatium rehenis ut et quibus, expedi quiae corerore sandaes moluptasi nos dolum veliquis aliquatur, ut et aut antium velibus, commost runtemquiasi consequaes rerum la preseque mo bla doloresci aborrum et exped ea doloreperis es ent dolore cum quae nis unte sim nitios autempo stotatem arum re suntio dit, officipsa dis volo totas eum re corem hillaudit ipid quisciet es aut et magnat alit ut fugianiente moloreratem rerrore qui blanimusda ipsustiat hic te pratemo luptae millaboribus ma ditate volorae eos eos aboribusae pliquia is sum sequat qui autem quundus aria nis rem. Nem velicia aut aut la nulparci dolore none simoluptas eaque liquiandi oditatemped et omnisqui to maio tectempor sum eaquae volorro eaturep restis im </w:t>
      </w:r>
      <w:r w:rsidRPr="004054A4">
        <w:lastRenderedPageBreak/>
        <w:t>vendesequi cupti dolorum quibusamus, sunto to debis diaectium fuga. Et veri sum eici doloriatur sunti alit, odit abor rem et voloratia corem quatur molupictem. Lenditas aut dolum quiani dolorum quunt, nos re saes explaborem nos as iunt as aut et ipsum ut andi rerrovite volorib ustiae velicat enditibus, aliam facearu mquatet aut pa dem harumqui berspictur sustotae molum deligen isquam, aut ra sed qui sae ditaerror aut plis doleniet ditis ex exerfero core, quid essitatur, cus.</w:t>
      </w:r>
    </w:p>
    <w:p w14:paraId="48387581" w14:textId="77777777" w:rsidR="004054A4" w:rsidRPr="004054A4" w:rsidRDefault="004054A4" w:rsidP="004054A4">
      <w:r w:rsidRPr="004054A4">
        <w:t>Obis iunt, que cum ea quam qui ut aut as dia aut occat rest eum rehent rehendunt.</w:t>
      </w:r>
    </w:p>
    <w:p w14:paraId="3900A73C" w14:textId="77777777" w:rsidR="004054A4" w:rsidRPr="004054A4" w:rsidRDefault="004054A4" w:rsidP="004054A4">
      <w:r w:rsidRPr="004054A4">
        <w:t>Est qui in pra volleni stotatest ad untemodia con nam vendessequat dolesciet eium quas denimus rese essimostis quia solut volut aut ulla sinus.</w:t>
      </w:r>
    </w:p>
    <w:p w14:paraId="691C8CAD" w14:textId="77777777" w:rsidR="004054A4" w:rsidRPr="004054A4" w:rsidRDefault="004054A4" w:rsidP="004054A4">
      <w:r w:rsidRPr="004054A4">
        <w:t>Nemporestore officias aliat fugiatus.</w:t>
      </w:r>
    </w:p>
    <w:p w14:paraId="074DA790" w14:textId="77777777" w:rsidR="004054A4" w:rsidRPr="004054A4" w:rsidRDefault="004054A4" w:rsidP="004054A4">
      <w:r w:rsidRPr="004054A4">
        <w:t>Undestio eatiisquatur as maion repratem simenihillat doloreperum que explit, alignit ut quam ernatiis dis unt veraepudi beruptatur?</w:t>
      </w:r>
    </w:p>
    <w:p w14:paraId="4921E334" w14:textId="77777777" w:rsidR="004054A4" w:rsidRPr="004054A4" w:rsidRDefault="004054A4" w:rsidP="004054A4">
      <w:r w:rsidRPr="004054A4">
        <w:t>Acea volessi musaeped magnat moluptatet autem ipsant ommollaut quas alicips andipsunto mi, qui od molupta is cum eossi non necabo. Ilique evendam am, ipsus untiam eum sime omniendae verit qui deriberfero escimet officto tet que lit omnia quatur accus ideligenis in con porepturibus rerit esto quunt arum fugit molupta tibust ex etur?</w:t>
      </w:r>
    </w:p>
    <w:p w14:paraId="34161BF5" w14:textId="77777777" w:rsidR="004054A4" w:rsidRPr="004054A4" w:rsidRDefault="004054A4" w:rsidP="004054A4">
      <w:r w:rsidRPr="004054A4">
        <w:t xml:space="preserve">Nem ut eaque debita sam exceperiae. Onsedis magnihi litiore ribusam cor rehendestrum re pa delessum am, venimaxima ea nobit quam antiscienet, et et volor sit utae. Et litatestem que et provitaes sitia est reruntis sed quos eic to inctur? Et as explatetur acese es accuptur mosti andelles est, sant pore minvelique parchil lorest volut que voluptus repediatur andae ercit, suntia nissime nobit acerchil magnatum ni ratibus eribus eic tempedi berrorate nem consectem nesequo ditaturia ipiet quodipi enitas nobitaspit, </w:t>
      </w:r>
      <w:r w:rsidRPr="004054A4">
        <w:lastRenderedPageBreak/>
        <w:t>conet est eicipsum experiae volectate volupti blab ides doluptatur? Impore, sum aut aut ped et volupta nonectu saperum rati nobitas quam eosto mollignat apiendia cus dolorit dunt lacero to es venim dolo eos a seque dus si quatum essitatecti sitatur simus, comniatem eum fuga. Orro moditas pellace rescit as eos verionsequas aut quaecae voluptatus eum fugit modite non re, venteces ea erferro et officienihil eaque venderis am exerate mporecaborum cor aborereiur sit, quam ut occullatiunt quatem il incto verchicta verum id que inciis remporit et dolupti con plit poribus.</w:t>
      </w:r>
    </w:p>
    <w:p w14:paraId="4F3B4638" w14:textId="77777777" w:rsidR="004054A4" w:rsidRPr="004054A4" w:rsidRDefault="004054A4" w:rsidP="004054A4">
      <w:r w:rsidRPr="004054A4">
        <w:t>Reptas atet ad quo te soloratus dellorro comnissit voluptatur solorum eum vel inusam ipic to entibusci dolorepudam lab int, illanis unt.</w:t>
      </w:r>
    </w:p>
    <w:p w14:paraId="30019F5F" w14:textId="77777777" w:rsidR="004054A4" w:rsidRPr="004054A4" w:rsidRDefault="004054A4" w:rsidP="004054A4">
      <w:r w:rsidRPr="004054A4">
        <w:t>Aximin con nust labor aut voluptae volorrovit ut facimpor am, con enim fugia eatam quiberspis secerfero conse occabo. Ebis alibea volores dolore eum suntis a explit volupta tquaes sam et quo qui doloriasi nobis magnis veliqui volupta turero ommolor erchita quamendae plab int.</w:t>
      </w:r>
    </w:p>
    <w:p w14:paraId="494BCEDC" w14:textId="77777777" w:rsidR="004054A4" w:rsidRPr="004054A4" w:rsidRDefault="004054A4" w:rsidP="004054A4">
      <w:r w:rsidRPr="004054A4">
        <w:t>Evendel maior as aut aut labor sim rehentem. Dollici sincim que samus et landi dolupta tiumquam aut quoditat.</w:t>
      </w:r>
    </w:p>
    <w:p w14:paraId="7C4BB578" w14:textId="77777777" w:rsidR="004054A4" w:rsidRPr="004054A4" w:rsidRDefault="004054A4" w:rsidP="004054A4">
      <w:r w:rsidRPr="004054A4">
        <w:t>Ur? Officim nos molore laut volut molupidem quo commoditatum quostrum quatum rat eni optas dem videnim veliti ut ut adi soluptaest et mo estrunt, ommod maximax imincim oloreped es exceatur aut ipsa sequamus volesciamet inciet utae sus veriani ut facea volorepe duciis miniet, ex et laboriost ea di illab inimagnisqui reium inciis doluptati accusdae verum que experov itatur sita nobisquis essum nos ute et fugit iniscient.</w:t>
      </w:r>
    </w:p>
    <w:p w14:paraId="7F7DBDD7" w14:textId="77777777" w:rsidR="004054A4" w:rsidRPr="004054A4" w:rsidRDefault="004054A4" w:rsidP="004054A4">
      <w:r w:rsidRPr="004054A4">
        <w:t>Se dolutem. Voluptaspita debisqui quamenditas nus explibus am volore comnimus ex ea comniam recea derferum, que et eaque necepudam, voluptur?</w:t>
      </w:r>
    </w:p>
    <w:p w14:paraId="15E8EE0C" w14:textId="77777777" w:rsidR="004054A4" w:rsidRPr="004054A4" w:rsidRDefault="004054A4" w:rsidP="004054A4">
      <w:r w:rsidRPr="004054A4">
        <w:lastRenderedPageBreak/>
        <w:t xml:space="preserve">Vit optae si ium reium que latinventia quam, sed que pore volestotat que ex experi ditate volore excepro cusandebit, nate inus mosam dolor apiendi di is nulparia etusdame pra conet maximol eniaeca turepratur, name volorerferit militaspel ipiduci llorepudit, omnihit quate porpor magnat ad et ea deribus, occus dipsae id magnimus venimporepe ommolup taquunt, optusam atio di quam ius mos ressuntota am con cone eum harchicium res nectati vellam voluptate porem qui quiatus doloris eum laut aut optatia pligenimus sitatur epernatibus aut quiatem labori corior si quis ex enis velitium eicientiust quibea none conet, comnim aut ame rae. </w:t>
      </w:r>
    </w:p>
    <w:p w14:paraId="24010F76" w14:textId="77777777" w:rsidR="001C44FF" w:rsidRDefault="001C44FF" w:rsidP="00450752">
      <w:pPr>
        <w:ind w:firstLine="0"/>
      </w:pPr>
    </w:p>
    <w:p w14:paraId="57BAF82F" w14:textId="77777777" w:rsidR="001C44FF" w:rsidRDefault="001C44FF" w:rsidP="00450752">
      <w:pPr>
        <w:ind w:firstLine="0"/>
        <w:sectPr w:rsidR="001C44FF" w:rsidSect="00025773">
          <w:type w:val="oddPage"/>
          <w:pgSz w:w="7920" w:h="12240" w:code="172"/>
          <w:pgMar w:top="1080" w:right="1080" w:bottom="1080" w:left="1080" w:header="720" w:footer="720" w:gutter="0"/>
          <w:cols w:space="720"/>
          <w:titlePg/>
          <w:docGrid w:linePitch="360"/>
        </w:sectPr>
      </w:pPr>
    </w:p>
    <w:p w14:paraId="3AD00681" w14:textId="77777777" w:rsidR="00923B0C" w:rsidRDefault="00923B0C" w:rsidP="00025773">
      <w:pPr>
        <w:pStyle w:val="Heading1"/>
      </w:pPr>
      <w:bookmarkStart w:id="8" w:name="_Toc105763088"/>
      <w:r>
        <w:lastRenderedPageBreak/>
        <w:t>Chapter Three</w:t>
      </w:r>
      <w:bookmarkEnd w:id="8"/>
    </w:p>
    <w:p w14:paraId="59965E20" w14:textId="77777777" w:rsidR="00923B0C" w:rsidRDefault="00923B0C" w:rsidP="00A62CE2">
      <w:r>
        <w:t>This is the beginning of Chapter Three. Use as many chapters as you need. Delete unused chapters, or copy and paste the last sample chapter as needed to add more chapters to your book.</w:t>
      </w:r>
    </w:p>
    <w:p w14:paraId="78A5D49A"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0CDA1621" w14:textId="77777777" w:rsidR="00450752" w:rsidRDefault="00450752" w:rsidP="00450752"/>
    <w:p w14:paraId="258F9EF8" w14:textId="77777777" w:rsidR="00450752" w:rsidRPr="009A7115" w:rsidRDefault="00450752" w:rsidP="00450752">
      <w:pPr>
        <w:rPr>
          <w:rStyle w:val="StyleBold"/>
        </w:rPr>
      </w:pPr>
      <w:r w:rsidRPr="009A7115">
        <w:rPr>
          <w:rStyle w:val="StyleBold"/>
        </w:rPr>
        <w:t>Phone: 800-231-0521</w:t>
      </w:r>
    </w:p>
    <w:p w14:paraId="11D265AA" w14:textId="77777777" w:rsidR="00450752" w:rsidRPr="009A7115" w:rsidRDefault="00450752" w:rsidP="00450752">
      <w:pPr>
        <w:rPr>
          <w:rStyle w:val="StyleBold"/>
        </w:rPr>
      </w:pPr>
      <w:r w:rsidRPr="009A7115">
        <w:rPr>
          <w:rStyle w:val="StyleBold"/>
        </w:rPr>
        <w:t xml:space="preserve">Email: </w:t>
      </w:r>
      <w:hyperlink r:id="rId25" w:history="1">
        <w:r w:rsidRPr="00436CE3">
          <w:rPr>
            <w:rStyle w:val="Hyperlink"/>
            <w:b/>
          </w:rPr>
          <w:t>info@48HrBooks.com</w:t>
        </w:r>
      </w:hyperlink>
    </w:p>
    <w:p w14:paraId="4F92EEDE"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26" w:history="1">
        <w:r w:rsidRPr="00436CE3">
          <w:rPr>
            <w:rStyle w:val="Hyperlink"/>
            <w:b/>
          </w:rPr>
          <w:t>www.48HrBooks.com</w:t>
        </w:r>
      </w:hyperlink>
      <w:r w:rsidRPr="009A7115">
        <w:rPr>
          <w:rStyle w:val="StyleBold"/>
        </w:rPr>
        <w:t>.</w:t>
      </w:r>
    </w:p>
    <w:p w14:paraId="52E298C2" w14:textId="77777777" w:rsidR="00025773" w:rsidRDefault="00025773" w:rsidP="00A62CE2"/>
    <w:p w14:paraId="5A0B29B6"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794BFFC8" w14:textId="77777777" w:rsidR="00923B0C" w:rsidRDefault="00923B0C" w:rsidP="00025773">
      <w:pPr>
        <w:pStyle w:val="Heading1"/>
      </w:pPr>
      <w:bookmarkStart w:id="9" w:name="_Toc105763089"/>
      <w:r>
        <w:lastRenderedPageBreak/>
        <w:t>Chapter Four</w:t>
      </w:r>
      <w:bookmarkEnd w:id="9"/>
    </w:p>
    <w:p w14:paraId="73A0A599" w14:textId="77777777" w:rsidR="00923B0C" w:rsidRDefault="00923B0C" w:rsidP="00A62CE2">
      <w:r>
        <w:t>This is the beginning of Chapter Four. Use as many chapters as you need. Delete unused chapters, or copy and paste the last sample chapter as needed to add more chapters to your book.</w:t>
      </w:r>
    </w:p>
    <w:p w14:paraId="74FDC7DA"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46E8FE57" w14:textId="77777777" w:rsidR="00450752" w:rsidRDefault="00450752" w:rsidP="00450752"/>
    <w:p w14:paraId="73722B17" w14:textId="77777777" w:rsidR="00450752" w:rsidRPr="009A7115" w:rsidRDefault="00450752" w:rsidP="00450752">
      <w:pPr>
        <w:rPr>
          <w:rStyle w:val="StyleBold"/>
        </w:rPr>
      </w:pPr>
      <w:r w:rsidRPr="009A7115">
        <w:rPr>
          <w:rStyle w:val="StyleBold"/>
        </w:rPr>
        <w:t>Phone: 800-231-0521</w:t>
      </w:r>
    </w:p>
    <w:p w14:paraId="7DEC093D" w14:textId="77777777" w:rsidR="00450752" w:rsidRPr="009A7115" w:rsidRDefault="00450752" w:rsidP="00450752">
      <w:pPr>
        <w:rPr>
          <w:rStyle w:val="StyleBold"/>
        </w:rPr>
      </w:pPr>
      <w:r w:rsidRPr="009A7115">
        <w:rPr>
          <w:rStyle w:val="StyleBold"/>
        </w:rPr>
        <w:t xml:space="preserve">Email: </w:t>
      </w:r>
      <w:hyperlink r:id="rId27" w:history="1">
        <w:r w:rsidRPr="00436CE3">
          <w:rPr>
            <w:rStyle w:val="Hyperlink"/>
            <w:b/>
          </w:rPr>
          <w:t>info@48HrBooks.com</w:t>
        </w:r>
      </w:hyperlink>
    </w:p>
    <w:p w14:paraId="632B5AF9" w14:textId="77777777" w:rsidR="00450752"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28" w:history="1">
        <w:r w:rsidRPr="00436CE3">
          <w:rPr>
            <w:rStyle w:val="Hyperlink"/>
            <w:b/>
          </w:rPr>
          <w:t>www.48HrBooks.com</w:t>
        </w:r>
      </w:hyperlink>
      <w:r w:rsidRPr="009A7115">
        <w:rPr>
          <w:rStyle w:val="StyleBold"/>
        </w:rPr>
        <w:t>.</w:t>
      </w:r>
    </w:p>
    <w:p w14:paraId="114DFF5E" w14:textId="77777777" w:rsidR="001C44FF" w:rsidRPr="009A7115" w:rsidRDefault="001C44FF" w:rsidP="00450752">
      <w:pPr>
        <w:rPr>
          <w:rStyle w:val="StyleBold"/>
        </w:rPr>
      </w:pPr>
    </w:p>
    <w:p w14:paraId="784A64C1" w14:textId="77777777" w:rsidR="00025773" w:rsidRDefault="00025773" w:rsidP="00A62CE2">
      <w:pPr>
        <w:sectPr w:rsidR="00025773" w:rsidSect="00025773">
          <w:type w:val="oddPage"/>
          <w:pgSz w:w="7920" w:h="12240" w:code="172"/>
          <w:pgMar w:top="1080" w:right="1080" w:bottom="1080" w:left="1080" w:header="720" w:footer="720" w:gutter="0"/>
          <w:cols w:space="720"/>
          <w:titlePg/>
          <w:docGrid w:linePitch="360"/>
        </w:sectPr>
      </w:pPr>
    </w:p>
    <w:p w14:paraId="59083560" w14:textId="77777777" w:rsidR="00923B0C" w:rsidRDefault="00923B0C" w:rsidP="00025773">
      <w:pPr>
        <w:pStyle w:val="Heading1"/>
      </w:pPr>
      <w:bookmarkStart w:id="10" w:name="_Toc105763090"/>
      <w:r>
        <w:lastRenderedPageBreak/>
        <w:t>Chapter Five</w:t>
      </w:r>
      <w:bookmarkEnd w:id="10"/>
    </w:p>
    <w:p w14:paraId="2AF4880E" w14:textId="77777777" w:rsidR="00923B0C" w:rsidRDefault="00923B0C" w:rsidP="00A62CE2">
      <w:r>
        <w:t>This is the beginning of Chapter Five. Use as many chapters as you need. Delete unused chapters, or copy and paste the last sample chapter as needed to add more chapters to your book.</w:t>
      </w:r>
    </w:p>
    <w:p w14:paraId="0214554F"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61197178" w14:textId="77777777" w:rsidR="00450752" w:rsidRDefault="00450752" w:rsidP="00450752"/>
    <w:p w14:paraId="2822E429" w14:textId="77777777" w:rsidR="00450752" w:rsidRPr="009A7115" w:rsidRDefault="00450752" w:rsidP="00450752">
      <w:pPr>
        <w:rPr>
          <w:rStyle w:val="StyleBold"/>
        </w:rPr>
      </w:pPr>
      <w:r w:rsidRPr="009A7115">
        <w:rPr>
          <w:rStyle w:val="StyleBold"/>
        </w:rPr>
        <w:t>Phone: 800-231-0521</w:t>
      </w:r>
    </w:p>
    <w:p w14:paraId="5D97C206" w14:textId="77777777" w:rsidR="00450752" w:rsidRPr="009A7115" w:rsidRDefault="00450752" w:rsidP="00450752">
      <w:pPr>
        <w:rPr>
          <w:rStyle w:val="StyleBold"/>
        </w:rPr>
      </w:pPr>
      <w:r w:rsidRPr="009A7115">
        <w:rPr>
          <w:rStyle w:val="StyleBold"/>
        </w:rPr>
        <w:t xml:space="preserve">Email: </w:t>
      </w:r>
      <w:hyperlink r:id="rId29" w:history="1">
        <w:r w:rsidRPr="00436CE3">
          <w:rPr>
            <w:rStyle w:val="Hyperlink"/>
            <w:b/>
          </w:rPr>
          <w:t>info@48HrBooks.com</w:t>
        </w:r>
      </w:hyperlink>
    </w:p>
    <w:p w14:paraId="21FB44CF"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30" w:history="1">
        <w:r w:rsidRPr="00436CE3">
          <w:rPr>
            <w:rStyle w:val="Hyperlink"/>
            <w:b/>
          </w:rPr>
          <w:t>www.48HrBooks.com</w:t>
        </w:r>
      </w:hyperlink>
      <w:r w:rsidRPr="009A7115">
        <w:rPr>
          <w:rStyle w:val="StyleBold"/>
        </w:rPr>
        <w:t>.</w:t>
      </w:r>
    </w:p>
    <w:p w14:paraId="3F8B90DE" w14:textId="77777777" w:rsidR="00025773" w:rsidRDefault="00025773" w:rsidP="00A62CE2"/>
    <w:p w14:paraId="68415C0E"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2E7562E6" w14:textId="77777777" w:rsidR="00923B0C" w:rsidRDefault="00923B0C" w:rsidP="00025773">
      <w:pPr>
        <w:pStyle w:val="Heading1"/>
      </w:pPr>
      <w:bookmarkStart w:id="11" w:name="_Toc105763091"/>
      <w:r>
        <w:lastRenderedPageBreak/>
        <w:t xml:space="preserve">Chapter </w:t>
      </w:r>
      <w:r w:rsidRPr="00025773">
        <w:t>Six</w:t>
      </w:r>
      <w:bookmarkEnd w:id="11"/>
    </w:p>
    <w:p w14:paraId="685FD4EA" w14:textId="77777777" w:rsidR="00923B0C" w:rsidRDefault="00923B0C" w:rsidP="00A62CE2">
      <w:r>
        <w:t>This is the beginning of Chapter Six. Use as many chapters as you need. Delete unused chapters, or copy and paste the last sample chapter as needed to add more chapters to your book.</w:t>
      </w:r>
    </w:p>
    <w:p w14:paraId="3F77FA29"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78C4D8F9" w14:textId="77777777" w:rsidR="00450752" w:rsidRDefault="00450752" w:rsidP="00450752"/>
    <w:p w14:paraId="32C4BFBE" w14:textId="77777777" w:rsidR="00450752" w:rsidRPr="009A7115" w:rsidRDefault="00450752" w:rsidP="00450752">
      <w:pPr>
        <w:rPr>
          <w:rStyle w:val="StyleBold"/>
        </w:rPr>
      </w:pPr>
      <w:r w:rsidRPr="009A7115">
        <w:rPr>
          <w:rStyle w:val="StyleBold"/>
        </w:rPr>
        <w:t>Phone: 800-231-0521</w:t>
      </w:r>
    </w:p>
    <w:p w14:paraId="40FCBC75" w14:textId="77777777" w:rsidR="00450752" w:rsidRPr="009A7115" w:rsidRDefault="00450752" w:rsidP="00450752">
      <w:pPr>
        <w:rPr>
          <w:rStyle w:val="StyleBold"/>
        </w:rPr>
      </w:pPr>
      <w:r w:rsidRPr="009A7115">
        <w:rPr>
          <w:rStyle w:val="StyleBold"/>
        </w:rPr>
        <w:t xml:space="preserve">Email: </w:t>
      </w:r>
      <w:hyperlink r:id="rId31" w:history="1">
        <w:r w:rsidRPr="00436CE3">
          <w:rPr>
            <w:rStyle w:val="Hyperlink"/>
            <w:b/>
          </w:rPr>
          <w:t>info@48HrBooks.com</w:t>
        </w:r>
      </w:hyperlink>
    </w:p>
    <w:p w14:paraId="3AD6A594"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32" w:history="1">
        <w:r w:rsidRPr="00436CE3">
          <w:rPr>
            <w:rStyle w:val="Hyperlink"/>
            <w:b/>
          </w:rPr>
          <w:t>www.48HrBooks.com</w:t>
        </w:r>
      </w:hyperlink>
      <w:r w:rsidRPr="009A7115">
        <w:rPr>
          <w:rStyle w:val="StyleBold"/>
        </w:rPr>
        <w:t>.</w:t>
      </w:r>
    </w:p>
    <w:p w14:paraId="579AE6C5" w14:textId="77777777" w:rsidR="00025773" w:rsidRDefault="00025773" w:rsidP="00A62CE2"/>
    <w:p w14:paraId="6C9402C2"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053ABB99" w14:textId="77777777" w:rsidR="00923B0C" w:rsidRDefault="00923B0C" w:rsidP="00025773">
      <w:pPr>
        <w:pStyle w:val="Heading1"/>
      </w:pPr>
      <w:bookmarkStart w:id="12" w:name="_Toc105763092"/>
      <w:r>
        <w:lastRenderedPageBreak/>
        <w:t>Chapter Seven</w:t>
      </w:r>
      <w:bookmarkEnd w:id="12"/>
    </w:p>
    <w:p w14:paraId="393B9E72" w14:textId="77777777" w:rsidR="00923B0C" w:rsidRDefault="00923B0C" w:rsidP="00A62CE2">
      <w:r>
        <w:t>This is the beginning of Chapter Seven. Use as many chapters as you need. Delete unused chapters, or copy and paste the last sample chapter as needed to add more chapters to your book.</w:t>
      </w:r>
    </w:p>
    <w:p w14:paraId="3F3A484A"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39F426A9" w14:textId="77777777" w:rsidR="00450752" w:rsidRDefault="00450752" w:rsidP="00450752"/>
    <w:p w14:paraId="667BEAD2" w14:textId="77777777" w:rsidR="00450752" w:rsidRPr="009A7115" w:rsidRDefault="00450752" w:rsidP="00450752">
      <w:pPr>
        <w:rPr>
          <w:rStyle w:val="StyleBold"/>
        </w:rPr>
      </w:pPr>
      <w:r w:rsidRPr="009A7115">
        <w:rPr>
          <w:rStyle w:val="StyleBold"/>
        </w:rPr>
        <w:t>Phone: 800-231-0521</w:t>
      </w:r>
    </w:p>
    <w:p w14:paraId="3AEC7ACB" w14:textId="77777777" w:rsidR="00450752" w:rsidRPr="009A7115" w:rsidRDefault="00450752" w:rsidP="00450752">
      <w:pPr>
        <w:rPr>
          <w:rStyle w:val="StyleBold"/>
        </w:rPr>
      </w:pPr>
      <w:r w:rsidRPr="009A7115">
        <w:rPr>
          <w:rStyle w:val="StyleBold"/>
        </w:rPr>
        <w:t xml:space="preserve">Email: </w:t>
      </w:r>
      <w:hyperlink r:id="rId33" w:history="1">
        <w:r w:rsidRPr="00436CE3">
          <w:rPr>
            <w:rStyle w:val="Hyperlink"/>
            <w:b/>
          </w:rPr>
          <w:t>info@48HrBooks.com</w:t>
        </w:r>
      </w:hyperlink>
    </w:p>
    <w:p w14:paraId="1D2F84EE"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34" w:history="1">
        <w:r w:rsidRPr="00436CE3">
          <w:rPr>
            <w:rStyle w:val="Hyperlink"/>
            <w:b/>
          </w:rPr>
          <w:t>www.48HrBooks.com</w:t>
        </w:r>
      </w:hyperlink>
      <w:r w:rsidRPr="009A7115">
        <w:rPr>
          <w:rStyle w:val="StyleBold"/>
        </w:rPr>
        <w:t>.</w:t>
      </w:r>
    </w:p>
    <w:p w14:paraId="430B675E" w14:textId="77777777" w:rsidR="00025773" w:rsidRDefault="00025773" w:rsidP="00A62CE2"/>
    <w:p w14:paraId="278950E0"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59F05F0A" w14:textId="77777777" w:rsidR="00923B0C" w:rsidRDefault="00923B0C" w:rsidP="00450752">
      <w:pPr>
        <w:pStyle w:val="Heading1"/>
      </w:pPr>
      <w:bookmarkStart w:id="13" w:name="_Toc105763093"/>
      <w:r>
        <w:lastRenderedPageBreak/>
        <w:t>Chapter Eight</w:t>
      </w:r>
      <w:bookmarkEnd w:id="13"/>
    </w:p>
    <w:p w14:paraId="757AEF47" w14:textId="77777777" w:rsidR="00923B0C" w:rsidRDefault="00923B0C" w:rsidP="00A62CE2">
      <w:r>
        <w:t>This is the beginning of Chapter Eight. Use as many chapters as you need. Delete unused chapters, or copy and paste the last sample chapter as needed to add more chapters to your book.</w:t>
      </w:r>
    </w:p>
    <w:p w14:paraId="083A5F2C"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4261CF82" w14:textId="77777777" w:rsidR="00450752" w:rsidRDefault="00450752" w:rsidP="00450752"/>
    <w:p w14:paraId="3D6294BB" w14:textId="77777777" w:rsidR="00450752" w:rsidRPr="009A7115" w:rsidRDefault="00450752" w:rsidP="00450752">
      <w:pPr>
        <w:rPr>
          <w:rStyle w:val="StyleBold"/>
        </w:rPr>
      </w:pPr>
      <w:r w:rsidRPr="009A7115">
        <w:rPr>
          <w:rStyle w:val="StyleBold"/>
        </w:rPr>
        <w:t>Phone: 800-231-0521</w:t>
      </w:r>
    </w:p>
    <w:p w14:paraId="09F08FFF" w14:textId="77777777" w:rsidR="00450752" w:rsidRPr="009A7115" w:rsidRDefault="00450752" w:rsidP="00450752">
      <w:pPr>
        <w:rPr>
          <w:rStyle w:val="StyleBold"/>
        </w:rPr>
      </w:pPr>
      <w:r w:rsidRPr="009A7115">
        <w:rPr>
          <w:rStyle w:val="StyleBold"/>
        </w:rPr>
        <w:t xml:space="preserve">Email: </w:t>
      </w:r>
      <w:hyperlink r:id="rId35" w:history="1">
        <w:r w:rsidRPr="00436CE3">
          <w:rPr>
            <w:rStyle w:val="Hyperlink"/>
            <w:b/>
          </w:rPr>
          <w:t>info@48HrBooks.com</w:t>
        </w:r>
      </w:hyperlink>
    </w:p>
    <w:p w14:paraId="6CD0D6BE"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36" w:history="1">
        <w:r w:rsidRPr="00436CE3">
          <w:rPr>
            <w:rStyle w:val="Hyperlink"/>
            <w:b/>
          </w:rPr>
          <w:t>www.48HrBooks.com</w:t>
        </w:r>
      </w:hyperlink>
      <w:r w:rsidRPr="009A7115">
        <w:rPr>
          <w:rStyle w:val="StyleBold"/>
        </w:rPr>
        <w:t>.</w:t>
      </w:r>
    </w:p>
    <w:p w14:paraId="22CB1E34" w14:textId="77777777" w:rsidR="00025773" w:rsidRDefault="00025773" w:rsidP="00025773"/>
    <w:p w14:paraId="65526903" w14:textId="77777777" w:rsidR="001C44FF" w:rsidRDefault="001C44FF" w:rsidP="00025773">
      <w:pPr>
        <w:sectPr w:rsidR="001C44FF" w:rsidSect="00025773">
          <w:type w:val="oddPage"/>
          <w:pgSz w:w="7920" w:h="12240" w:code="172"/>
          <w:pgMar w:top="1080" w:right="1080" w:bottom="1080" w:left="1080" w:header="720" w:footer="720" w:gutter="0"/>
          <w:cols w:space="720"/>
          <w:titlePg/>
          <w:docGrid w:linePitch="360"/>
        </w:sectPr>
      </w:pPr>
    </w:p>
    <w:p w14:paraId="259373CE" w14:textId="77777777" w:rsidR="00923B0C" w:rsidRPr="00025773" w:rsidRDefault="00923B0C" w:rsidP="00025773">
      <w:pPr>
        <w:pStyle w:val="Heading1"/>
        <w:rPr>
          <w:bCs/>
        </w:rPr>
      </w:pPr>
      <w:bookmarkStart w:id="14" w:name="_Toc105763094"/>
      <w:r>
        <w:lastRenderedPageBreak/>
        <w:t>Chapter Nine</w:t>
      </w:r>
      <w:bookmarkEnd w:id="14"/>
    </w:p>
    <w:p w14:paraId="24CE65E7" w14:textId="77777777" w:rsidR="00923B0C" w:rsidRDefault="00923B0C" w:rsidP="00A62CE2">
      <w:r>
        <w:t>This is the beginning of Chapter Nine. Use as many chapters as you need. Delete unused chapters, or copy and paste the last sample chapter as needed to add more chapters to your book.</w:t>
      </w:r>
    </w:p>
    <w:p w14:paraId="1D280E03"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24AE3A52" w14:textId="77777777" w:rsidR="00450752" w:rsidRDefault="00450752" w:rsidP="00450752"/>
    <w:p w14:paraId="4B001C3A" w14:textId="77777777" w:rsidR="00450752" w:rsidRPr="009A7115" w:rsidRDefault="00450752" w:rsidP="00450752">
      <w:pPr>
        <w:rPr>
          <w:rStyle w:val="StyleBold"/>
        </w:rPr>
      </w:pPr>
      <w:r w:rsidRPr="009A7115">
        <w:rPr>
          <w:rStyle w:val="StyleBold"/>
        </w:rPr>
        <w:t>Phone: 800-231-0521</w:t>
      </w:r>
    </w:p>
    <w:p w14:paraId="5E47BF00" w14:textId="77777777" w:rsidR="00450752" w:rsidRPr="009A7115" w:rsidRDefault="00450752" w:rsidP="00450752">
      <w:pPr>
        <w:rPr>
          <w:rStyle w:val="StyleBold"/>
        </w:rPr>
      </w:pPr>
      <w:r w:rsidRPr="009A7115">
        <w:rPr>
          <w:rStyle w:val="StyleBold"/>
        </w:rPr>
        <w:t xml:space="preserve">Email: </w:t>
      </w:r>
      <w:hyperlink r:id="rId37" w:history="1">
        <w:r w:rsidRPr="00436CE3">
          <w:rPr>
            <w:rStyle w:val="Hyperlink"/>
            <w:b/>
          </w:rPr>
          <w:t>info@48HrBooks.com</w:t>
        </w:r>
      </w:hyperlink>
    </w:p>
    <w:p w14:paraId="01774C5A" w14:textId="77777777" w:rsidR="00450752"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38" w:history="1">
        <w:r w:rsidRPr="00436CE3">
          <w:rPr>
            <w:rStyle w:val="Hyperlink"/>
            <w:b/>
          </w:rPr>
          <w:t>www.48HrBooks.com</w:t>
        </w:r>
      </w:hyperlink>
      <w:r w:rsidRPr="009A7115">
        <w:rPr>
          <w:rStyle w:val="StyleBold"/>
        </w:rPr>
        <w:t>.</w:t>
      </w:r>
    </w:p>
    <w:p w14:paraId="58B8DB01" w14:textId="77777777" w:rsidR="001C44FF" w:rsidRPr="009A7115" w:rsidRDefault="001C44FF" w:rsidP="00450752">
      <w:pPr>
        <w:rPr>
          <w:rStyle w:val="StyleBold"/>
        </w:rPr>
      </w:pPr>
    </w:p>
    <w:p w14:paraId="46B6AC0D" w14:textId="77777777" w:rsidR="00025773" w:rsidRDefault="00025773" w:rsidP="00A62CE2">
      <w:pPr>
        <w:sectPr w:rsidR="00025773" w:rsidSect="00025773">
          <w:type w:val="oddPage"/>
          <w:pgSz w:w="7920" w:h="12240" w:code="172"/>
          <w:pgMar w:top="1080" w:right="1080" w:bottom="1080" w:left="1080" w:header="720" w:footer="720" w:gutter="0"/>
          <w:cols w:space="720"/>
          <w:titlePg/>
          <w:docGrid w:linePitch="360"/>
        </w:sectPr>
      </w:pPr>
    </w:p>
    <w:p w14:paraId="68F3493C" w14:textId="77777777" w:rsidR="00923B0C" w:rsidRPr="000B2FB6" w:rsidRDefault="00923B0C" w:rsidP="000B2FB6">
      <w:pPr>
        <w:pStyle w:val="Heading1"/>
      </w:pPr>
      <w:bookmarkStart w:id="15" w:name="_Toc105763095"/>
      <w:r>
        <w:lastRenderedPageBreak/>
        <w:t>Chapter Ten</w:t>
      </w:r>
      <w:bookmarkEnd w:id="15"/>
    </w:p>
    <w:p w14:paraId="584D6CD2" w14:textId="77777777" w:rsidR="00923B0C" w:rsidRDefault="00923B0C" w:rsidP="00A62CE2">
      <w:r>
        <w:t>This is the beginning of Chapter Ten. Use as many chapters as you need. Delete unused chapters, or copy and paste the last sample chapter as needed to add more chapters to your book.</w:t>
      </w:r>
    </w:p>
    <w:p w14:paraId="2D548EF4"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1FFCF83D" w14:textId="77777777" w:rsidR="00450752" w:rsidRDefault="00450752" w:rsidP="00450752"/>
    <w:p w14:paraId="46CC0E95" w14:textId="77777777" w:rsidR="00450752" w:rsidRPr="009A7115" w:rsidRDefault="00450752" w:rsidP="00450752">
      <w:pPr>
        <w:rPr>
          <w:rStyle w:val="StyleBold"/>
        </w:rPr>
      </w:pPr>
      <w:r w:rsidRPr="009A7115">
        <w:rPr>
          <w:rStyle w:val="StyleBold"/>
        </w:rPr>
        <w:t>Phone: 800-231-0521</w:t>
      </w:r>
    </w:p>
    <w:p w14:paraId="1D583C7A" w14:textId="77777777" w:rsidR="00450752" w:rsidRPr="009A7115" w:rsidRDefault="00450752" w:rsidP="00450752">
      <w:pPr>
        <w:rPr>
          <w:rStyle w:val="StyleBold"/>
        </w:rPr>
      </w:pPr>
      <w:r w:rsidRPr="009A7115">
        <w:rPr>
          <w:rStyle w:val="StyleBold"/>
        </w:rPr>
        <w:t xml:space="preserve">Email: </w:t>
      </w:r>
      <w:hyperlink r:id="rId39" w:history="1">
        <w:r w:rsidRPr="00436CE3">
          <w:rPr>
            <w:rStyle w:val="Hyperlink"/>
            <w:b/>
          </w:rPr>
          <w:t>info@48HrBooks.com</w:t>
        </w:r>
      </w:hyperlink>
    </w:p>
    <w:p w14:paraId="5D14DFB2"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40" w:history="1">
        <w:r w:rsidRPr="00436CE3">
          <w:rPr>
            <w:rStyle w:val="Hyperlink"/>
            <w:b/>
          </w:rPr>
          <w:t>www.48HrBooks.com</w:t>
        </w:r>
      </w:hyperlink>
      <w:r w:rsidRPr="009A7115">
        <w:rPr>
          <w:rStyle w:val="StyleBold"/>
        </w:rPr>
        <w:t>.</w:t>
      </w:r>
    </w:p>
    <w:p w14:paraId="04D6A588" w14:textId="77777777" w:rsidR="00025773" w:rsidRDefault="00025773" w:rsidP="00A62CE2"/>
    <w:p w14:paraId="3998FB2B"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3CE87344" w14:textId="77777777" w:rsidR="00923B0C" w:rsidRDefault="00923B0C" w:rsidP="00025773">
      <w:pPr>
        <w:pStyle w:val="Heading1"/>
      </w:pPr>
      <w:bookmarkStart w:id="16" w:name="_Toc105763096"/>
      <w:r>
        <w:lastRenderedPageBreak/>
        <w:t>Chapter Eleven</w:t>
      </w:r>
      <w:bookmarkEnd w:id="16"/>
    </w:p>
    <w:p w14:paraId="3C9ADEF4" w14:textId="77777777" w:rsidR="00923B0C" w:rsidRDefault="00923B0C" w:rsidP="00A62CE2">
      <w:r>
        <w:t>This is the beginning of Chapter Eleven. Use as many chapters as you need. Delete unused chapters, or copy and paste the last sample chapter as needed to add more chapters to your book.</w:t>
      </w:r>
    </w:p>
    <w:p w14:paraId="1C681C05"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6107BC70" w14:textId="77777777" w:rsidR="00450752" w:rsidRDefault="00450752" w:rsidP="00450752"/>
    <w:p w14:paraId="00D4FF9D" w14:textId="77777777" w:rsidR="00450752" w:rsidRPr="009A7115" w:rsidRDefault="00450752" w:rsidP="00450752">
      <w:pPr>
        <w:rPr>
          <w:rStyle w:val="StyleBold"/>
        </w:rPr>
      </w:pPr>
      <w:r w:rsidRPr="009A7115">
        <w:rPr>
          <w:rStyle w:val="StyleBold"/>
        </w:rPr>
        <w:t>Phone: 800-231-0521</w:t>
      </w:r>
    </w:p>
    <w:p w14:paraId="065EE53B" w14:textId="77777777" w:rsidR="00450752" w:rsidRPr="009A7115" w:rsidRDefault="00450752" w:rsidP="00450752">
      <w:pPr>
        <w:rPr>
          <w:rStyle w:val="StyleBold"/>
        </w:rPr>
      </w:pPr>
      <w:r w:rsidRPr="009A7115">
        <w:rPr>
          <w:rStyle w:val="StyleBold"/>
        </w:rPr>
        <w:t xml:space="preserve">Email: </w:t>
      </w:r>
      <w:hyperlink r:id="rId41" w:history="1">
        <w:r w:rsidRPr="00436CE3">
          <w:rPr>
            <w:rStyle w:val="Hyperlink"/>
            <w:b/>
          </w:rPr>
          <w:t>info@48HrBooks.com</w:t>
        </w:r>
      </w:hyperlink>
    </w:p>
    <w:p w14:paraId="018CCEF2"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42" w:history="1">
        <w:r w:rsidRPr="00436CE3">
          <w:rPr>
            <w:rStyle w:val="Hyperlink"/>
            <w:b/>
          </w:rPr>
          <w:t>www.48HrBooks.com</w:t>
        </w:r>
      </w:hyperlink>
      <w:r w:rsidRPr="009A7115">
        <w:rPr>
          <w:rStyle w:val="StyleBold"/>
        </w:rPr>
        <w:t>.</w:t>
      </w:r>
    </w:p>
    <w:p w14:paraId="11EBD5F8" w14:textId="77777777" w:rsidR="00025773" w:rsidRDefault="00025773" w:rsidP="00A62CE2"/>
    <w:p w14:paraId="1F7C3A34" w14:textId="77777777" w:rsidR="001C44FF" w:rsidRDefault="001C44FF" w:rsidP="00A62CE2">
      <w:pPr>
        <w:sectPr w:rsidR="001C44FF" w:rsidSect="00025773">
          <w:type w:val="oddPage"/>
          <w:pgSz w:w="7920" w:h="12240" w:code="172"/>
          <w:pgMar w:top="1080" w:right="1080" w:bottom="1080" w:left="1080" w:header="720" w:footer="720" w:gutter="0"/>
          <w:cols w:space="720"/>
          <w:titlePg/>
          <w:docGrid w:linePitch="360"/>
        </w:sectPr>
      </w:pPr>
    </w:p>
    <w:p w14:paraId="7BD1A5C1" w14:textId="77777777" w:rsidR="00923B0C" w:rsidRDefault="00923B0C" w:rsidP="00025773">
      <w:pPr>
        <w:pStyle w:val="Heading1"/>
      </w:pPr>
      <w:bookmarkStart w:id="17" w:name="_Toc105763097"/>
      <w:r>
        <w:lastRenderedPageBreak/>
        <w:t>Chapter Twelve</w:t>
      </w:r>
      <w:bookmarkEnd w:id="17"/>
    </w:p>
    <w:p w14:paraId="34D0E2E6" w14:textId="77777777" w:rsidR="00923B0C" w:rsidRDefault="00923B0C" w:rsidP="00A62CE2">
      <w:r>
        <w:t>This is the beginning of Chapter Twelve. Use as many chapters as you need. Delete unused chapters, or copy and paste the last sample chapter as needed to add more chapters to your book.</w:t>
      </w:r>
    </w:p>
    <w:p w14:paraId="4C9D6480"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4D255F43" w14:textId="77777777" w:rsidR="00450752" w:rsidRDefault="00450752" w:rsidP="00450752"/>
    <w:p w14:paraId="2DC4623C" w14:textId="77777777" w:rsidR="00450752" w:rsidRPr="009A7115" w:rsidRDefault="00450752" w:rsidP="00450752">
      <w:pPr>
        <w:rPr>
          <w:rStyle w:val="StyleBold"/>
        </w:rPr>
      </w:pPr>
      <w:r w:rsidRPr="009A7115">
        <w:rPr>
          <w:rStyle w:val="StyleBold"/>
        </w:rPr>
        <w:t>Phone: 800-231-0521</w:t>
      </w:r>
    </w:p>
    <w:p w14:paraId="61F969EB" w14:textId="77777777" w:rsidR="00450752" w:rsidRPr="009A7115" w:rsidRDefault="00450752" w:rsidP="00450752">
      <w:pPr>
        <w:rPr>
          <w:rStyle w:val="StyleBold"/>
        </w:rPr>
      </w:pPr>
      <w:r w:rsidRPr="009A7115">
        <w:rPr>
          <w:rStyle w:val="StyleBold"/>
        </w:rPr>
        <w:t xml:space="preserve">Email: </w:t>
      </w:r>
      <w:hyperlink r:id="rId43" w:history="1">
        <w:r w:rsidRPr="00436CE3">
          <w:rPr>
            <w:rStyle w:val="Hyperlink"/>
            <w:b/>
          </w:rPr>
          <w:t>info@48HrBooks.com</w:t>
        </w:r>
      </w:hyperlink>
    </w:p>
    <w:p w14:paraId="38613935"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44" w:history="1">
        <w:r w:rsidRPr="00436CE3">
          <w:rPr>
            <w:rStyle w:val="Hyperlink"/>
            <w:b/>
          </w:rPr>
          <w:t>www.48HrBooks.com</w:t>
        </w:r>
      </w:hyperlink>
      <w:r w:rsidRPr="009A7115">
        <w:rPr>
          <w:rStyle w:val="StyleBold"/>
        </w:rPr>
        <w:t>.</w:t>
      </w:r>
    </w:p>
    <w:p w14:paraId="04DC821F" w14:textId="77777777" w:rsidR="00025773" w:rsidRDefault="00025773" w:rsidP="00025773">
      <w:pPr>
        <w:ind w:firstLine="0"/>
      </w:pPr>
    </w:p>
    <w:p w14:paraId="1A7886E7" w14:textId="77777777" w:rsidR="001C44FF" w:rsidRDefault="001C44FF" w:rsidP="00025773">
      <w:pPr>
        <w:ind w:firstLine="0"/>
        <w:sectPr w:rsidR="001C44FF" w:rsidSect="00025773">
          <w:type w:val="oddPage"/>
          <w:pgSz w:w="7920" w:h="12240" w:code="172"/>
          <w:pgMar w:top="1080" w:right="1080" w:bottom="1080" w:left="1080" w:header="720" w:footer="720" w:gutter="0"/>
          <w:cols w:space="720"/>
          <w:titlePg/>
          <w:docGrid w:linePitch="360"/>
        </w:sectPr>
      </w:pPr>
    </w:p>
    <w:p w14:paraId="1CDC02C5" w14:textId="77777777" w:rsidR="00025773" w:rsidRDefault="00025773" w:rsidP="00025773">
      <w:pPr>
        <w:pStyle w:val="Heading1"/>
      </w:pPr>
      <w:bookmarkStart w:id="18" w:name="_Toc105763098"/>
      <w:r>
        <w:lastRenderedPageBreak/>
        <w:t>Chapter Thirteen</w:t>
      </w:r>
      <w:bookmarkEnd w:id="18"/>
    </w:p>
    <w:p w14:paraId="3F62F18B" w14:textId="77777777" w:rsidR="00025773" w:rsidRDefault="00025773" w:rsidP="00025773">
      <w:r>
        <w:t>This is the beginning of Chapter Thirteen. Use as many chapters as you need. Delete unused chapters, or copy and paste the last sample chapter as needed to add more chapters to your book.</w:t>
      </w:r>
    </w:p>
    <w:p w14:paraId="51D94141"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16A939B3" w14:textId="77777777" w:rsidR="00450752" w:rsidRDefault="00450752" w:rsidP="00450752"/>
    <w:p w14:paraId="75174EC2" w14:textId="77777777" w:rsidR="00450752" w:rsidRPr="009A7115" w:rsidRDefault="00450752" w:rsidP="00450752">
      <w:pPr>
        <w:rPr>
          <w:rStyle w:val="StyleBold"/>
        </w:rPr>
      </w:pPr>
      <w:r w:rsidRPr="009A7115">
        <w:rPr>
          <w:rStyle w:val="StyleBold"/>
        </w:rPr>
        <w:t>Phone: 800-231-0521</w:t>
      </w:r>
    </w:p>
    <w:p w14:paraId="1A35544D" w14:textId="77777777" w:rsidR="00450752" w:rsidRPr="009A7115" w:rsidRDefault="00450752" w:rsidP="00450752">
      <w:pPr>
        <w:rPr>
          <w:rStyle w:val="StyleBold"/>
        </w:rPr>
      </w:pPr>
      <w:r w:rsidRPr="009A7115">
        <w:rPr>
          <w:rStyle w:val="StyleBold"/>
        </w:rPr>
        <w:t xml:space="preserve">Email: </w:t>
      </w:r>
      <w:hyperlink r:id="rId45" w:history="1">
        <w:r w:rsidRPr="00436CE3">
          <w:rPr>
            <w:rStyle w:val="Hyperlink"/>
            <w:b/>
          </w:rPr>
          <w:t>info@48HrBooks.com</w:t>
        </w:r>
      </w:hyperlink>
    </w:p>
    <w:p w14:paraId="0AEFD023"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46" w:history="1">
        <w:r w:rsidRPr="00436CE3">
          <w:rPr>
            <w:rStyle w:val="Hyperlink"/>
            <w:b/>
          </w:rPr>
          <w:t>www.48HrBooks.com</w:t>
        </w:r>
      </w:hyperlink>
      <w:r w:rsidRPr="009A7115">
        <w:rPr>
          <w:rStyle w:val="StyleBold"/>
        </w:rPr>
        <w:t>.</w:t>
      </w:r>
    </w:p>
    <w:p w14:paraId="2D10911A" w14:textId="77777777" w:rsidR="00025773" w:rsidRDefault="00025773" w:rsidP="00025773"/>
    <w:p w14:paraId="6F9B69BC" w14:textId="77777777" w:rsidR="001C44FF" w:rsidRDefault="001C44FF" w:rsidP="00025773">
      <w:pPr>
        <w:sectPr w:rsidR="001C44FF" w:rsidSect="00025773">
          <w:type w:val="oddPage"/>
          <w:pgSz w:w="7920" w:h="12240" w:code="172"/>
          <w:pgMar w:top="1080" w:right="1080" w:bottom="1080" w:left="1080" w:header="720" w:footer="720" w:gutter="0"/>
          <w:cols w:space="720"/>
          <w:titlePg/>
          <w:docGrid w:linePitch="360"/>
        </w:sectPr>
      </w:pPr>
    </w:p>
    <w:p w14:paraId="38344297" w14:textId="77777777" w:rsidR="00025773" w:rsidRDefault="00025773" w:rsidP="00025773">
      <w:pPr>
        <w:pStyle w:val="Heading1"/>
      </w:pPr>
      <w:bookmarkStart w:id="19" w:name="_Toc105763099"/>
      <w:r>
        <w:lastRenderedPageBreak/>
        <w:t xml:space="preserve">Chapter </w:t>
      </w:r>
      <w:r w:rsidR="00E27F10">
        <w:t>Fourteen</w:t>
      </w:r>
      <w:bookmarkEnd w:id="19"/>
    </w:p>
    <w:p w14:paraId="47EB66E8" w14:textId="77777777" w:rsidR="00025773" w:rsidRDefault="00025773" w:rsidP="00025773">
      <w:r>
        <w:t xml:space="preserve">This is the beginning of Chapter </w:t>
      </w:r>
      <w:r w:rsidR="00E27F10">
        <w:t>Fourteen</w:t>
      </w:r>
      <w:r>
        <w:t>. Use as many chapters as you need. Delete unused chapters, or copy and paste the last sample chapter as needed to add more chapters to your book.</w:t>
      </w:r>
    </w:p>
    <w:p w14:paraId="2CD7BA22"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6B0C7ABF" w14:textId="77777777" w:rsidR="00450752" w:rsidRDefault="00450752" w:rsidP="00450752"/>
    <w:p w14:paraId="58CDEDC4" w14:textId="77777777" w:rsidR="00450752" w:rsidRPr="009A7115" w:rsidRDefault="00450752" w:rsidP="00450752">
      <w:pPr>
        <w:rPr>
          <w:rStyle w:val="StyleBold"/>
        </w:rPr>
      </w:pPr>
      <w:r w:rsidRPr="009A7115">
        <w:rPr>
          <w:rStyle w:val="StyleBold"/>
        </w:rPr>
        <w:t>Phone: 800-231-0521</w:t>
      </w:r>
    </w:p>
    <w:p w14:paraId="6F27661F" w14:textId="77777777" w:rsidR="00450752" w:rsidRPr="009A7115" w:rsidRDefault="00450752" w:rsidP="00450752">
      <w:pPr>
        <w:rPr>
          <w:rStyle w:val="StyleBold"/>
        </w:rPr>
      </w:pPr>
      <w:r w:rsidRPr="009A7115">
        <w:rPr>
          <w:rStyle w:val="StyleBold"/>
        </w:rPr>
        <w:t xml:space="preserve">Email: </w:t>
      </w:r>
      <w:hyperlink r:id="rId47" w:history="1">
        <w:r w:rsidRPr="00436CE3">
          <w:rPr>
            <w:rStyle w:val="Hyperlink"/>
            <w:b/>
          </w:rPr>
          <w:t>info@48HrBooks.com</w:t>
        </w:r>
      </w:hyperlink>
    </w:p>
    <w:p w14:paraId="55859F02"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48" w:history="1">
        <w:r w:rsidRPr="00436CE3">
          <w:rPr>
            <w:rStyle w:val="Hyperlink"/>
            <w:b/>
          </w:rPr>
          <w:t>www.48HrBooks.com</w:t>
        </w:r>
      </w:hyperlink>
      <w:r w:rsidRPr="009A7115">
        <w:rPr>
          <w:rStyle w:val="StyleBold"/>
        </w:rPr>
        <w:t>.</w:t>
      </w:r>
    </w:p>
    <w:p w14:paraId="0231F15D" w14:textId="77777777" w:rsidR="00025773" w:rsidRDefault="00025773" w:rsidP="00025773"/>
    <w:p w14:paraId="510523E6" w14:textId="77777777" w:rsidR="001C44FF" w:rsidRDefault="001C44FF" w:rsidP="00025773">
      <w:pPr>
        <w:sectPr w:rsidR="001C44FF" w:rsidSect="00025773">
          <w:type w:val="oddPage"/>
          <w:pgSz w:w="7920" w:h="12240" w:code="172"/>
          <w:pgMar w:top="1080" w:right="1080" w:bottom="1080" w:left="1080" w:header="720" w:footer="720" w:gutter="0"/>
          <w:cols w:space="720"/>
          <w:titlePg/>
          <w:docGrid w:linePitch="360"/>
        </w:sectPr>
      </w:pPr>
    </w:p>
    <w:p w14:paraId="4D3F015A" w14:textId="77777777" w:rsidR="00025773" w:rsidRDefault="00025773" w:rsidP="00025773">
      <w:pPr>
        <w:pStyle w:val="Heading1"/>
      </w:pPr>
      <w:bookmarkStart w:id="20" w:name="_Toc105763100"/>
      <w:r>
        <w:lastRenderedPageBreak/>
        <w:t xml:space="preserve">Chapter </w:t>
      </w:r>
      <w:r w:rsidR="00E27F10">
        <w:t>Fifteen</w:t>
      </w:r>
      <w:bookmarkEnd w:id="20"/>
    </w:p>
    <w:p w14:paraId="0523BF87" w14:textId="77777777" w:rsidR="00025773" w:rsidRDefault="00025773" w:rsidP="00025773">
      <w:r>
        <w:t xml:space="preserve">This is the beginning of Chapter </w:t>
      </w:r>
      <w:r w:rsidR="00E27F10">
        <w:t>Fifteen</w:t>
      </w:r>
      <w:r>
        <w:t>. Use as many chapters as you need. Delete unused chapters, or copy and paste the last sample chapter as needed to add more chapters to your book.</w:t>
      </w:r>
    </w:p>
    <w:p w14:paraId="47774BC0"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46A1D6F2" w14:textId="77777777" w:rsidR="00450752" w:rsidRDefault="00450752" w:rsidP="00450752"/>
    <w:p w14:paraId="49BFE5B8" w14:textId="77777777" w:rsidR="00450752" w:rsidRPr="009A7115" w:rsidRDefault="00450752" w:rsidP="00450752">
      <w:pPr>
        <w:rPr>
          <w:rStyle w:val="StyleBold"/>
        </w:rPr>
      </w:pPr>
      <w:r w:rsidRPr="009A7115">
        <w:rPr>
          <w:rStyle w:val="StyleBold"/>
        </w:rPr>
        <w:t>Phone: 800-231-0521</w:t>
      </w:r>
    </w:p>
    <w:p w14:paraId="61DC9B95" w14:textId="77777777" w:rsidR="00450752" w:rsidRPr="009A7115" w:rsidRDefault="00450752" w:rsidP="00450752">
      <w:pPr>
        <w:rPr>
          <w:rStyle w:val="StyleBold"/>
        </w:rPr>
      </w:pPr>
      <w:r w:rsidRPr="009A7115">
        <w:rPr>
          <w:rStyle w:val="StyleBold"/>
        </w:rPr>
        <w:t xml:space="preserve">Email: </w:t>
      </w:r>
      <w:hyperlink r:id="rId49" w:history="1">
        <w:r w:rsidRPr="00436CE3">
          <w:rPr>
            <w:rStyle w:val="Hyperlink"/>
            <w:b/>
          </w:rPr>
          <w:t>info@48HrBooks.com</w:t>
        </w:r>
      </w:hyperlink>
    </w:p>
    <w:p w14:paraId="674997DD"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50" w:history="1">
        <w:r w:rsidRPr="00436CE3">
          <w:rPr>
            <w:rStyle w:val="Hyperlink"/>
            <w:b/>
          </w:rPr>
          <w:t>www.48HrBooks.com</w:t>
        </w:r>
      </w:hyperlink>
      <w:r w:rsidRPr="009A7115">
        <w:rPr>
          <w:rStyle w:val="StyleBold"/>
        </w:rPr>
        <w:t>.</w:t>
      </w:r>
    </w:p>
    <w:p w14:paraId="0D53F957" w14:textId="77777777" w:rsidR="00025773" w:rsidRDefault="00025773" w:rsidP="00025773"/>
    <w:p w14:paraId="69914257" w14:textId="77777777" w:rsidR="001C44FF" w:rsidRDefault="001C44FF" w:rsidP="00025773">
      <w:pPr>
        <w:sectPr w:rsidR="001C44FF" w:rsidSect="00025773">
          <w:type w:val="oddPage"/>
          <w:pgSz w:w="7920" w:h="12240" w:code="172"/>
          <w:pgMar w:top="1080" w:right="1080" w:bottom="1080" w:left="1080" w:header="720" w:footer="720" w:gutter="0"/>
          <w:cols w:space="720"/>
          <w:titlePg/>
          <w:docGrid w:linePitch="360"/>
        </w:sectPr>
      </w:pPr>
    </w:p>
    <w:p w14:paraId="04AAE53E" w14:textId="77777777" w:rsidR="00025773" w:rsidRDefault="00025773" w:rsidP="00025773">
      <w:pPr>
        <w:pStyle w:val="Heading1"/>
      </w:pPr>
      <w:bookmarkStart w:id="21" w:name="_Toc105763101"/>
      <w:r>
        <w:lastRenderedPageBreak/>
        <w:t xml:space="preserve">Chapter </w:t>
      </w:r>
      <w:r w:rsidR="00E27F10">
        <w:t>Sixteen</w:t>
      </w:r>
      <w:bookmarkEnd w:id="21"/>
    </w:p>
    <w:p w14:paraId="2B2922A3" w14:textId="77777777" w:rsidR="00025773" w:rsidRDefault="00025773" w:rsidP="00025773">
      <w:r>
        <w:t xml:space="preserve">This is the beginning of Chapter </w:t>
      </w:r>
      <w:r w:rsidR="00E27F10">
        <w:t>Sixteen</w:t>
      </w:r>
      <w:r>
        <w:t>. Use as many chapters as you need. Delete unused chapters, or copy and paste the last sample chapter as needed to add more chapters to your book.</w:t>
      </w:r>
    </w:p>
    <w:p w14:paraId="64229A02"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1E7B33EB" w14:textId="77777777" w:rsidR="00450752" w:rsidRDefault="00450752" w:rsidP="00450752"/>
    <w:p w14:paraId="77837524" w14:textId="77777777" w:rsidR="00450752" w:rsidRPr="009A7115" w:rsidRDefault="00450752" w:rsidP="00450752">
      <w:pPr>
        <w:rPr>
          <w:rStyle w:val="StyleBold"/>
        </w:rPr>
      </w:pPr>
      <w:r w:rsidRPr="009A7115">
        <w:rPr>
          <w:rStyle w:val="StyleBold"/>
        </w:rPr>
        <w:t>Phone: 800-231-0521</w:t>
      </w:r>
    </w:p>
    <w:p w14:paraId="0931DDD1" w14:textId="77777777" w:rsidR="00450752" w:rsidRPr="009A7115" w:rsidRDefault="00450752" w:rsidP="00450752">
      <w:pPr>
        <w:rPr>
          <w:rStyle w:val="StyleBold"/>
        </w:rPr>
      </w:pPr>
      <w:r w:rsidRPr="009A7115">
        <w:rPr>
          <w:rStyle w:val="StyleBold"/>
        </w:rPr>
        <w:t xml:space="preserve">Email: </w:t>
      </w:r>
      <w:hyperlink r:id="rId51" w:history="1">
        <w:r w:rsidRPr="00436CE3">
          <w:rPr>
            <w:rStyle w:val="Hyperlink"/>
            <w:b/>
          </w:rPr>
          <w:t>info@48HrBooks.com</w:t>
        </w:r>
      </w:hyperlink>
    </w:p>
    <w:p w14:paraId="59175897"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52" w:history="1">
        <w:r w:rsidRPr="00436CE3">
          <w:rPr>
            <w:rStyle w:val="Hyperlink"/>
            <w:b/>
          </w:rPr>
          <w:t>www.48HrBooks.com</w:t>
        </w:r>
      </w:hyperlink>
      <w:r w:rsidRPr="009A7115">
        <w:rPr>
          <w:rStyle w:val="StyleBold"/>
        </w:rPr>
        <w:t>.</w:t>
      </w:r>
    </w:p>
    <w:p w14:paraId="6FAE8580" w14:textId="77777777" w:rsidR="00025773" w:rsidRDefault="00025773" w:rsidP="00025773"/>
    <w:p w14:paraId="154467E1" w14:textId="77777777" w:rsidR="001C44FF" w:rsidRDefault="001C44FF" w:rsidP="00025773">
      <w:pPr>
        <w:sectPr w:rsidR="001C44FF" w:rsidSect="00025773">
          <w:type w:val="oddPage"/>
          <w:pgSz w:w="7920" w:h="12240" w:code="172"/>
          <w:pgMar w:top="1080" w:right="1080" w:bottom="1080" w:left="1080" w:header="720" w:footer="720" w:gutter="0"/>
          <w:cols w:space="720"/>
          <w:titlePg/>
          <w:docGrid w:linePitch="360"/>
        </w:sectPr>
      </w:pPr>
    </w:p>
    <w:p w14:paraId="7C51D742" w14:textId="77777777" w:rsidR="00025773" w:rsidRDefault="00025773" w:rsidP="00025773">
      <w:pPr>
        <w:pStyle w:val="Heading1"/>
      </w:pPr>
      <w:bookmarkStart w:id="22" w:name="_Toc105763102"/>
      <w:r>
        <w:lastRenderedPageBreak/>
        <w:t xml:space="preserve">Chapter </w:t>
      </w:r>
      <w:r w:rsidR="00E27F10">
        <w:t>Seventeen</w:t>
      </w:r>
      <w:bookmarkEnd w:id="22"/>
    </w:p>
    <w:p w14:paraId="6ABC0BD7" w14:textId="77777777" w:rsidR="00025773" w:rsidRDefault="00025773" w:rsidP="00025773">
      <w:r>
        <w:t xml:space="preserve">This is the beginning of Chapter </w:t>
      </w:r>
      <w:r w:rsidR="00E27F10">
        <w:t>Seventeen</w:t>
      </w:r>
      <w:r>
        <w:t>. Use as many chapters as you need. Delete unused chapters, or copy and paste the last sample chapter as needed to add more chapters to your book.</w:t>
      </w:r>
    </w:p>
    <w:p w14:paraId="4B1F2387"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04A2C584" w14:textId="77777777" w:rsidR="00450752" w:rsidRDefault="00450752" w:rsidP="00450752"/>
    <w:p w14:paraId="738019C3" w14:textId="77777777" w:rsidR="00450752" w:rsidRPr="009A7115" w:rsidRDefault="00450752" w:rsidP="00450752">
      <w:pPr>
        <w:rPr>
          <w:rStyle w:val="StyleBold"/>
        </w:rPr>
      </w:pPr>
      <w:r w:rsidRPr="009A7115">
        <w:rPr>
          <w:rStyle w:val="StyleBold"/>
        </w:rPr>
        <w:t>Phone: 800-231-0521</w:t>
      </w:r>
    </w:p>
    <w:p w14:paraId="1469529E" w14:textId="77777777" w:rsidR="00450752" w:rsidRPr="009A7115" w:rsidRDefault="00450752" w:rsidP="00450752">
      <w:pPr>
        <w:rPr>
          <w:rStyle w:val="StyleBold"/>
        </w:rPr>
      </w:pPr>
      <w:r w:rsidRPr="009A7115">
        <w:rPr>
          <w:rStyle w:val="StyleBold"/>
        </w:rPr>
        <w:t xml:space="preserve">Email: </w:t>
      </w:r>
      <w:hyperlink r:id="rId53" w:history="1">
        <w:r w:rsidRPr="00436CE3">
          <w:rPr>
            <w:rStyle w:val="Hyperlink"/>
            <w:b/>
          </w:rPr>
          <w:t>info@48HrBooks.com</w:t>
        </w:r>
      </w:hyperlink>
    </w:p>
    <w:p w14:paraId="279325C8"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54" w:history="1">
        <w:r w:rsidRPr="00436CE3">
          <w:rPr>
            <w:rStyle w:val="Hyperlink"/>
            <w:b/>
          </w:rPr>
          <w:t>www.48HrBooks.com</w:t>
        </w:r>
      </w:hyperlink>
      <w:r w:rsidRPr="009A7115">
        <w:rPr>
          <w:rStyle w:val="StyleBold"/>
        </w:rPr>
        <w:t>.</w:t>
      </w:r>
    </w:p>
    <w:p w14:paraId="531D2DD7" w14:textId="77777777" w:rsidR="00025773" w:rsidRDefault="00025773" w:rsidP="00025773"/>
    <w:p w14:paraId="21747630" w14:textId="77777777" w:rsidR="001C44FF" w:rsidRDefault="001C44FF" w:rsidP="00025773">
      <w:pPr>
        <w:sectPr w:rsidR="001C44FF" w:rsidSect="00025773">
          <w:type w:val="oddPage"/>
          <w:pgSz w:w="7920" w:h="12240" w:code="172"/>
          <w:pgMar w:top="1080" w:right="1080" w:bottom="1080" w:left="1080" w:header="720" w:footer="720" w:gutter="0"/>
          <w:cols w:space="720"/>
          <w:titlePg/>
          <w:docGrid w:linePitch="360"/>
        </w:sectPr>
      </w:pPr>
    </w:p>
    <w:p w14:paraId="0BE6C431" w14:textId="77777777" w:rsidR="00025773" w:rsidRDefault="00025773" w:rsidP="00025773">
      <w:pPr>
        <w:pStyle w:val="Heading1"/>
      </w:pPr>
      <w:bookmarkStart w:id="23" w:name="_Toc105763103"/>
      <w:r>
        <w:lastRenderedPageBreak/>
        <w:t xml:space="preserve">Chapter </w:t>
      </w:r>
      <w:r w:rsidR="00E27F10">
        <w:t>Eighteen</w:t>
      </w:r>
      <w:bookmarkEnd w:id="23"/>
    </w:p>
    <w:p w14:paraId="2F013A7C" w14:textId="77777777" w:rsidR="00025773" w:rsidRDefault="00025773" w:rsidP="00025773">
      <w:r>
        <w:t xml:space="preserve">This is the beginning of Chapter </w:t>
      </w:r>
      <w:r w:rsidR="00E27F10">
        <w:t>Eighteen</w:t>
      </w:r>
      <w:r>
        <w:t>. Use as many chapters as you need. Delete unused chapters, or copy and paste the last sample chapter as needed to add more chapters to your book.</w:t>
      </w:r>
    </w:p>
    <w:p w14:paraId="5D2D60BD"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30E52D9E" w14:textId="77777777" w:rsidR="00450752" w:rsidRDefault="00450752" w:rsidP="00450752"/>
    <w:p w14:paraId="6313E302" w14:textId="77777777" w:rsidR="00450752" w:rsidRPr="009A7115" w:rsidRDefault="00450752" w:rsidP="00450752">
      <w:pPr>
        <w:rPr>
          <w:rStyle w:val="StyleBold"/>
        </w:rPr>
      </w:pPr>
      <w:r w:rsidRPr="009A7115">
        <w:rPr>
          <w:rStyle w:val="StyleBold"/>
        </w:rPr>
        <w:t>Phone: 800-231-0521</w:t>
      </w:r>
    </w:p>
    <w:p w14:paraId="0CF8B10D" w14:textId="77777777" w:rsidR="00450752" w:rsidRPr="009A7115" w:rsidRDefault="00450752" w:rsidP="00450752">
      <w:pPr>
        <w:rPr>
          <w:rStyle w:val="StyleBold"/>
        </w:rPr>
      </w:pPr>
      <w:r w:rsidRPr="009A7115">
        <w:rPr>
          <w:rStyle w:val="StyleBold"/>
        </w:rPr>
        <w:t xml:space="preserve">Email: </w:t>
      </w:r>
      <w:hyperlink r:id="rId55" w:history="1">
        <w:r w:rsidRPr="00436CE3">
          <w:rPr>
            <w:rStyle w:val="Hyperlink"/>
            <w:b/>
          </w:rPr>
          <w:t>info@48HrBooks.com</w:t>
        </w:r>
      </w:hyperlink>
    </w:p>
    <w:p w14:paraId="3BACF3B9"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56" w:history="1">
        <w:r w:rsidRPr="00436CE3">
          <w:rPr>
            <w:rStyle w:val="Hyperlink"/>
            <w:b/>
          </w:rPr>
          <w:t>www.48HrBooks.com</w:t>
        </w:r>
      </w:hyperlink>
      <w:r w:rsidRPr="009A7115">
        <w:rPr>
          <w:rStyle w:val="StyleBold"/>
        </w:rPr>
        <w:t>.</w:t>
      </w:r>
    </w:p>
    <w:p w14:paraId="750EDC4A" w14:textId="77777777" w:rsidR="00025773" w:rsidRDefault="00025773" w:rsidP="00E27F10"/>
    <w:p w14:paraId="56260C27" w14:textId="77777777" w:rsidR="001C44FF" w:rsidRDefault="001C44FF" w:rsidP="00E27F10">
      <w:pPr>
        <w:sectPr w:rsidR="001C44FF" w:rsidSect="00025773">
          <w:type w:val="oddPage"/>
          <w:pgSz w:w="7920" w:h="12240" w:code="172"/>
          <w:pgMar w:top="1080" w:right="1080" w:bottom="1080" w:left="1080" w:header="720" w:footer="720" w:gutter="0"/>
          <w:cols w:space="720"/>
          <w:titlePg/>
          <w:docGrid w:linePitch="360"/>
        </w:sectPr>
      </w:pPr>
    </w:p>
    <w:p w14:paraId="0CAD0505" w14:textId="77777777" w:rsidR="00025773" w:rsidRDefault="00025773" w:rsidP="00025773">
      <w:pPr>
        <w:pStyle w:val="Heading1"/>
      </w:pPr>
      <w:bookmarkStart w:id="24" w:name="_Toc105763104"/>
      <w:r>
        <w:lastRenderedPageBreak/>
        <w:t xml:space="preserve">Chapter </w:t>
      </w:r>
      <w:r w:rsidR="00E27F10">
        <w:t>Nineteen</w:t>
      </w:r>
      <w:bookmarkEnd w:id="24"/>
    </w:p>
    <w:p w14:paraId="64A643EA" w14:textId="77777777" w:rsidR="00025773" w:rsidRDefault="00025773" w:rsidP="00025773">
      <w:r>
        <w:t xml:space="preserve">This is the beginning of Chapter </w:t>
      </w:r>
      <w:r w:rsidR="00E27F10">
        <w:t>Nineteen</w:t>
      </w:r>
      <w:r>
        <w:t>. Use as many chapters as you need. Delete unused chapters, or copy and paste the last sample chapter as needed to add more chapters to your book.</w:t>
      </w:r>
    </w:p>
    <w:p w14:paraId="59886390"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6060794E" w14:textId="77777777" w:rsidR="00450752" w:rsidRDefault="00450752" w:rsidP="00450752"/>
    <w:p w14:paraId="701A980C" w14:textId="77777777" w:rsidR="00450752" w:rsidRPr="009A7115" w:rsidRDefault="00450752" w:rsidP="00450752">
      <w:pPr>
        <w:rPr>
          <w:rStyle w:val="StyleBold"/>
        </w:rPr>
      </w:pPr>
      <w:r w:rsidRPr="009A7115">
        <w:rPr>
          <w:rStyle w:val="StyleBold"/>
        </w:rPr>
        <w:t>Phone: 800-231-0521</w:t>
      </w:r>
    </w:p>
    <w:p w14:paraId="47480815" w14:textId="77777777" w:rsidR="00450752" w:rsidRPr="009A7115" w:rsidRDefault="00450752" w:rsidP="00450752">
      <w:pPr>
        <w:rPr>
          <w:rStyle w:val="StyleBold"/>
        </w:rPr>
      </w:pPr>
      <w:r w:rsidRPr="009A7115">
        <w:rPr>
          <w:rStyle w:val="StyleBold"/>
        </w:rPr>
        <w:t xml:space="preserve">Email: </w:t>
      </w:r>
      <w:hyperlink r:id="rId57" w:history="1">
        <w:r w:rsidRPr="00436CE3">
          <w:rPr>
            <w:rStyle w:val="Hyperlink"/>
            <w:b/>
          </w:rPr>
          <w:t>info@48HrBooks.com</w:t>
        </w:r>
      </w:hyperlink>
    </w:p>
    <w:p w14:paraId="316AF40F"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58" w:history="1">
        <w:r w:rsidRPr="00436CE3">
          <w:rPr>
            <w:rStyle w:val="Hyperlink"/>
            <w:b/>
          </w:rPr>
          <w:t>www.48HrBooks.com</w:t>
        </w:r>
      </w:hyperlink>
      <w:r w:rsidRPr="009A7115">
        <w:rPr>
          <w:rStyle w:val="StyleBold"/>
        </w:rPr>
        <w:t>.</w:t>
      </w:r>
    </w:p>
    <w:p w14:paraId="6F21A289" w14:textId="77777777" w:rsidR="00E27F10" w:rsidRDefault="00E27F10" w:rsidP="00E27F10"/>
    <w:p w14:paraId="78655FB9" w14:textId="77777777" w:rsidR="001C44FF" w:rsidRDefault="001C44FF" w:rsidP="00E27F10">
      <w:pPr>
        <w:sectPr w:rsidR="001C44FF" w:rsidSect="00025773">
          <w:type w:val="oddPage"/>
          <w:pgSz w:w="7920" w:h="12240" w:code="172"/>
          <w:pgMar w:top="1080" w:right="1080" w:bottom="1080" w:left="1080" w:header="720" w:footer="720" w:gutter="0"/>
          <w:cols w:space="720"/>
          <w:titlePg/>
          <w:docGrid w:linePitch="360"/>
        </w:sectPr>
      </w:pPr>
    </w:p>
    <w:p w14:paraId="64162315" w14:textId="77777777" w:rsidR="00E27F10" w:rsidRDefault="00E27F10" w:rsidP="00E27F10">
      <w:pPr>
        <w:pStyle w:val="Heading1"/>
      </w:pPr>
      <w:bookmarkStart w:id="25" w:name="_Toc105763105"/>
      <w:r>
        <w:lastRenderedPageBreak/>
        <w:t>Chapter Twenty</w:t>
      </w:r>
      <w:bookmarkEnd w:id="25"/>
    </w:p>
    <w:p w14:paraId="404CC59B" w14:textId="77777777" w:rsidR="00E27F10" w:rsidRDefault="00E27F10" w:rsidP="00E27F10">
      <w:r>
        <w:t>This is the beginning of Chapter Twenty. Use as many chapters as you need. Delete unused chapters, or copy and paste the last sample chapter as needed to add more chapters to your book.</w:t>
      </w:r>
    </w:p>
    <w:p w14:paraId="5C459124" w14:textId="77777777" w:rsidR="00450752" w:rsidRDefault="00450752" w:rsidP="00450752">
      <w:r w:rsidRPr="00A62CE2">
        <w:t>If you have further questions, contact 48</w:t>
      </w:r>
      <w:r>
        <w:t xml:space="preserve"> </w:t>
      </w:r>
      <w:r w:rsidRPr="00A62CE2">
        <w:t>H</w:t>
      </w:r>
      <w:r>
        <w:t>ou</w:t>
      </w:r>
      <w:r w:rsidRPr="00A62CE2">
        <w:t>r</w:t>
      </w:r>
      <w:r>
        <w:t xml:space="preserve"> </w:t>
      </w:r>
      <w:r w:rsidRPr="00A62CE2">
        <w:t>Books. Our regular business hours are Mon-</w:t>
      </w:r>
      <w:r>
        <w:t>Fri</w:t>
      </w:r>
      <w:r w:rsidRPr="00A62CE2">
        <w:t>. 8:30am</w:t>
      </w:r>
      <w:r>
        <w:t xml:space="preserve"> – 8pm EST. During these hours, you can reach us by phone, email or online chat. Outside of these hours, either call and leave a message or email us. We’re here to help!</w:t>
      </w:r>
    </w:p>
    <w:p w14:paraId="73DDF701" w14:textId="77777777" w:rsidR="00450752" w:rsidRDefault="00450752" w:rsidP="00450752"/>
    <w:p w14:paraId="2559D4E8" w14:textId="77777777" w:rsidR="00450752" w:rsidRPr="009A7115" w:rsidRDefault="00450752" w:rsidP="00450752">
      <w:pPr>
        <w:rPr>
          <w:rStyle w:val="StyleBold"/>
        </w:rPr>
      </w:pPr>
      <w:r w:rsidRPr="009A7115">
        <w:rPr>
          <w:rStyle w:val="StyleBold"/>
        </w:rPr>
        <w:t>Phone: 800-231-0521</w:t>
      </w:r>
    </w:p>
    <w:p w14:paraId="02497F5C" w14:textId="77777777" w:rsidR="00450752" w:rsidRPr="009A7115" w:rsidRDefault="00450752" w:rsidP="00450752">
      <w:pPr>
        <w:rPr>
          <w:rStyle w:val="StyleBold"/>
        </w:rPr>
      </w:pPr>
      <w:r w:rsidRPr="009A7115">
        <w:rPr>
          <w:rStyle w:val="StyleBold"/>
        </w:rPr>
        <w:t xml:space="preserve">Email: </w:t>
      </w:r>
      <w:hyperlink r:id="rId59" w:history="1">
        <w:r w:rsidRPr="00436CE3">
          <w:rPr>
            <w:rStyle w:val="Hyperlink"/>
            <w:b/>
          </w:rPr>
          <w:t>info@48HrBooks.com</w:t>
        </w:r>
      </w:hyperlink>
    </w:p>
    <w:p w14:paraId="58A78CF1" w14:textId="77777777" w:rsidR="00450752" w:rsidRPr="009A7115" w:rsidRDefault="00450752" w:rsidP="00450752">
      <w:pPr>
        <w:rPr>
          <w:rStyle w:val="StyleBold"/>
        </w:rPr>
      </w:pPr>
      <w:r w:rsidRPr="009A7115">
        <w:rPr>
          <w:rStyle w:val="StyleBold"/>
        </w:rPr>
        <w:t>On</w:t>
      </w:r>
      <w:r>
        <w:rPr>
          <w:rStyle w:val="StyleBold"/>
        </w:rPr>
        <w:t>l</w:t>
      </w:r>
      <w:r w:rsidRPr="009A7115">
        <w:rPr>
          <w:rStyle w:val="StyleBold"/>
        </w:rPr>
        <w:t xml:space="preserve">ine Chat: </w:t>
      </w:r>
      <w:r w:rsidRPr="00436CE3">
        <w:t>go to our website</w:t>
      </w:r>
      <w:r>
        <w:t>:</w:t>
      </w:r>
      <w:r w:rsidRPr="009A7115">
        <w:rPr>
          <w:rStyle w:val="StyleBold"/>
        </w:rPr>
        <w:t xml:space="preserve"> </w:t>
      </w:r>
      <w:hyperlink r:id="rId60" w:history="1">
        <w:r w:rsidRPr="00436CE3">
          <w:rPr>
            <w:rStyle w:val="Hyperlink"/>
            <w:b/>
          </w:rPr>
          <w:t>www.48HrBooks.com</w:t>
        </w:r>
      </w:hyperlink>
      <w:r w:rsidRPr="009A7115">
        <w:rPr>
          <w:rStyle w:val="StyleBold"/>
        </w:rPr>
        <w:t>.</w:t>
      </w:r>
    </w:p>
    <w:p w14:paraId="2ED6CCF3" w14:textId="77777777" w:rsidR="00923B0C" w:rsidRPr="00F233E3" w:rsidRDefault="00923B0C" w:rsidP="00E27F10"/>
    <w:sectPr w:rsidR="00923B0C" w:rsidRPr="00F233E3" w:rsidSect="00025773">
      <w:type w:val="oddPage"/>
      <w:pgSz w:w="7920" w:h="12240" w:code="172"/>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16181" w14:textId="77777777" w:rsidR="00E14A17" w:rsidRDefault="00E14A17" w:rsidP="00A62CE2">
      <w:r>
        <w:separator/>
      </w:r>
    </w:p>
  </w:endnote>
  <w:endnote w:type="continuationSeparator" w:id="0">
    <w:p w14:paraId="2CFB7F7A" w14:textId="77777777" w:rsidR="00E14A17" w:rsidRDefault="00E14A17" w:rsidP="00A6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Cond">
    <w:altName w:val="Cambria"/>
    <w:panose1 w:val="00000000000000000000"/>
    <w:charset w:val="00"/>
    <w:family w:val="roman"/>
    <w:notTrueType/>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511E8" w14:textId="77777777" w:rsidR="00FD274A" w:rsidRDefault="00B52AD7" w:rsidP="00FF2699">
    <w:pPr>
      <w:pStyle w:val="Footer"/>
    </w:pPr>
    <w:r>
      <w:rPr>
        <w:rStyle w:val="PageNumber"/>
      </w:rPr>
      <w:fldChar w:fldCharType="begin"/>
    </w:r>
    <w:r>
      <w:rPr>
        <w:rStyle w:val="PageNumber"/>
      </w:rPr>
      <w:instrText xml:space="preserve">PAGE  </w:instrText>
    </w:r>
    <w:r>
      <w:rPr>
        <w:rStyle w:val="PageNumber"/>
      </w:rPr>
      <w:fldChar w:fldCharType="separate"/>
    </w:r>
    <w:r w:rsidR="0002577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62A8E" w14:textId="77777777" w:rsidR="00B52AD7" w:rsidRDefault="00831C1D" w:rsidP="00A62CE2">
    <w:pPr>
      <w:pStyle w:val="Footer"/>
      <w:ind w:firstLine="360"/>
    </w:pPr>
    <w:r>
      <w:rPr>
        <w:rStyle w:val="PageNumber"/>
      </w:rPr>
      <w:fldChar w:fldCharType="begin"/>
    </w:r>
    <w:r>
      <w:rPr>
        <w:rStyle w:val="PageNumber"/>
      </w:rPr>
      <w:instrText xml:space="preserve">PAGE  </w:instrText>
    </w:r>
    <w:r>
      <w:rPr>
        <w:rStyle w:val="PageNumber"/>
      </w:rPr>
      <w:fldChar w:fldCharType="separate"/>
    </w:r>
    <w:r w:rsidR="00E500F6">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5FD0D" w14:textId="77777777" w:rsidR="00025773" w:rsidRDefault="00025773" w:rsidP="003952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0C29A47B" w14:textId="77777777" w:rsidR="00025773" w:rsidRDefault="0002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A4D47" w14:textId="77777777" w:rsidR="00E14A17" w:rsidRDefault="00E14A17" w:rsidP="00A62CE2">
      <w:r>
        <w:separator/>
      </w:r>
    </w:p>
  </w:footnote>
  <w:footnote w:type="continuationSeparator" w:id="0">
    <w:p w14:paraId="4A7A5AF0" w14:textId="77777777" w:rsidR="00E14A17" w:rsidRDefault="00E14A17" w:rsidP="00A62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91BDE" w14:textId="6B843B90" w:rsidR="00FF2699" w:rsidRDefault="00501616">
    <w:pPr>
      <w:pStyle w:val="Header"/>
    </w:pPr>
    <w:fldSimple w:instr=" STYLEREF &quot;Author Name&quot; \* MERGEFORMAT ">
      <w:r w:rsidR="00F07D1F">
        <w:rPr>
          <w:noProof/>
        </w:rPr>
        <w:t>Author name goes here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EA921" w14:textId="2196B340" w:rsidR="00450752" w:rsidRDefault="00501616" w:rsidP="00FF2699">
    <w:pPr>
      <w:pStyle w:val="Header"/>
    </w:pPr>
    <w:fldSimple w:instr=" STYLEREF Title \* MERGEFORMAT ">
      <w:r w:rsidR="00F07D1F">
        <w:rPr>
          <w:noProof/>
        </w:rPr>
        <w:t>BOOK TITLE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87ED5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B491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ED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C245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0869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54BB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941F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16BF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A8F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6080A2"/>
    <w:lvl w:ilvl="0">
      <w:start w:val="1"/>
      <w:numFmt w:val="bullet"/>
      <w:lvlText w:val=""/>
      <w:lvlJc w:val="left"/>
      <w:pPr>
        <w:tabs>
          <w:tab w:val="num" w:pos="360"/>
        </w:tabs>
        <w:ind w:left="360" w:hanging="360"/>
      </w:pPr>
      <w:rPr>
        <w:rFonts w:ascii="Symbol" w:hAnsi="Symbol" w:hint="default"/>
      </w:rPr>
    </w:lvl>
  </w:abstractNum>
  <w:num w:numId="1" w16cid:durableId="1820272136">
    <w:abstractNumId w:val="9"/>
  </w:num>
  <w:num w:numId="2" w16cid:durableId="1104299584">
    <w:abstractNumId w:val="7"/>
  </w:num>
  <w:num w:numId="3" w16cid:durableId="898712507">
    <w:abstractNumId w:val="6"/>
  </w:num>
  <w:num w:numId="4" w16cid:durableId="521631784">
    <w:abstractNumId w:val="5"/>
  </w:num>
  <w:num w:numId="5" w16cid:durableId="1723290529">
    <w:abstractNumId w:val="4"/>
  </w:num>
  <w:num w:numId="6" w16cid:durableId="201403092">
    <w:abstractNumId w:val="8"/>
  </w:num>
  <w:num w:numId="7" w16cid:durableId="1179008202">
    <w:abstractNumId w:val="3"/>
  </w:num>
  <w:num w:numId="8" w16cid:durableId="1417172492">
    <w:abstractNumId w:val="2"/>
  </w:num>
  <w:num w:numId="9" w16cid:durableId="1328560610">
    <w:abstractNumId w:val="1"/>
  </w:num>
  <w:num w:numId="10" w16cid:durableId="147614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16"/>
    <w:rsid w:val="00025773"/>
    <w:rsid w:val="00043844"/>
    <w:rsid w:val="00061CAA"/>
    <w:rsid w:val="00076EB6"/>
    <w:rsid w:val="00084DB0"/>
    <w:rsid w:val="000A1FBA"/>
    <w:rsid w:val="000A7E96"/>
    <w:rsid w:val="000B2FB6"/>
    <w:rsid w:val="000C4C2C"/>
    <w:rsid w:val="000E2410"/>
    <w:rsid w:val="000E71CA"/>
    <w:rsid w:val="001128E6"/>
    <w:rsid w:val="001135F3"/>
    <w:rsid w:val="00176682"/>
    <w:rsid w:val="001A7C6B"/>
    <w:rsid w:val="001C44FF"/>
    <w:rsid w:val="001D1F77"/>
    <w:rsid w:val="0021387D"/>
    <w:rsid w:val="00225C2A"/>
    <w:rsid w:val="00266A80"/>
    <w:rsid w:val="00287A0D"/>
    <w:rsid w:val="002E6B9C"/>
    <w:rsid w:val="00341E01"/>
    <w:rsid w:val="00382F3A"/>
    <w:rsid w:val="003915A3"/>
    <w:rsid w:val="004054A4"/>
    <w:rsid w:val="00436CE3"/>
    <w:rsid w:val="00450752"/>
    <w:rsid w:val="00455899"/>
    <w:rsid w:val="00466DDE"/>
    <w:rsid w:val="0047293C"/>
    <w:rsid w:val="004807A8"/>
    <w:rsid w:val="0048295A"/>
    <w:rsid w:val="00501507"/>
    <w:rsid w:val="00501616"/>
    <w:rsid w:val="0053107E"/>
    <w:rsid w:val="005331F1"/>
    <w:rsid w:val="005938CC"/>
    <w:rsid w:val="00597492"/>
    <w:rsid w:val="005C6710"/>
    <w:rsid w:val="00607E6E"/>
    <w:rsid w:val="006133D1"/>
    <w:rsid w:val="00635863"/>
    <w:rsid w:val="00671FEF"/>
    <w:rsid w:val="00681DD2"/>
    <w:rsid w:val="007369BC"/>
    <w:rsid w:val="00743E14"/>
    <w:rsid w:val="00792BC6"/>
    <w:rsid w:val="007A34CB"/>
    <w:rsid w:val="007E4C1E"/>
    <w:rsid w:val="007F537E"/>
    <w:rsid w:val="00807F2F"/>
    <w:rsid w:val="00831C1D"/>
    <w:rsid w:val="00835563"/>
    <w:rsid w:val="00836320"/>
    <w:rsid w:val="00854DB7"/>
    <w:rsid w:val="00877439"/>
    <w:rsid w:val="008B2D55"/>
    <w:rsid w:val="008C79BA"/>
    <w:rsid w:val="008F7638"/>
    <w:rsid w:val="00923B0C"/>
    <w:rsid w:val="00925644"/>
    <w:rsid w:val="009414A9"/>
    <w:rsid w:val="00943785"/>
    <w:rsid w:val="00976CBE"/>
    <w:rsid w:val="009854EA"/>
    <w:rsid w:val="009A5E9F"/>
    <w:rsid w:val="009A7115"/>
    <w:rsid w:val="009D4EF9"/>
    <w:rsid w:val="009F5F69"/>
    <w:rsid w:val="00A268E8"/>
    <w:rsid w:val="00A33B41"/>
    <w:rsid w:val="00A53686"/>
    <w:rsid w:val="00A62CE2"/>
    <w:rsid w:val="00A636CD"/>
    <w:rsid w:val="00A729FB"/>
    <w:rsid w:val="00AB7461"/>
    <w:rsid w:val="00B30CAF"/>
    <w:rsid w:val="00B40851"/>
    <w:rsid w:val="00B52AD7"/>
    <w:rsid w:val="00BD6AA7"/>
    <w:rsid w:val="00BE43D3"/>
    <w:rsid w:val="00C72AB2"/>
    <w:rsid w:val="00CE3C64"/>
    <w:rsid w:val="00D53DBF"/>
    <w:rsid w:val="00DB7B96"/>
    <w:rsid w:val="00E0174E"/>
    <w:rsid w:val="00E14A17"/>
    <w:rsid w:val="00E2025C"/>
    <w:rsid w:val="00E27F10"/>
    <w:rsid w:val="00E500F6"/>
    <w:rsid w:val="00E625D4"/>
    <w:rsid w:val="00EA5D09"/>
    <w:rsid w:val="00EE3A3D"/>
    <w:rsid w:val="00EE50A8"/>
    <w:rsid w:val="00EF7F48"/>
    <w:rsid w:val="00F07D1F"/>
    <w:rsid w:val="00F1562D"/>
    <w:rsid w:val="00F233E3"/>
    <w:rsid w:val="00F339B8"/>
    <w:rsid w:val="00F63710"/>
    <w:rsid w:val="00F64ABA"/>
    <w:rsid w:val="00F85A89"/>
    <w:rsid w:val="00F96E7E"/>
    <w:rsid w:val="00FD274A"/>
    <w:rsid w:val="00FF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ACA16"/>
  <w15:chartTrackingRefBased/>
  <w15:docId w15:val="{B5DDE613-17B0-459A-A381-A11A3EE5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FB6"/>
    <w:pPr>
      <w:spacing w:line="300" w:lineRule="auto"/>
      <w:ind w:firstLine="360"/>
      <w:jc w:val="both"/>
    </w:pPr>
    <w:rPr>
      <w:sz w:val="22"/>
      <w:szCs w:val="22"/>
    </w:rPr>
  </w:style>
  <w:style w:type="paragraph" w:styleId="Heading1">
    <w:name w:val="heading 1"/>
    <w:basedOn w:val="Normal"/>
    <w:next w:val="Normal"/>
    <w:autoRedefine/>
    <w:qFormat/>
    <w:rsid w:val="001C44FF"/>
    <w:pPr>
      <w:keepNext/>
      <w:suppressAutoHyphens/>
      <w:spacing w:before="600" w:after="360"/>
      <w:ind w:firstLine="0"/>
      <w:contextualSpacing/>
      <w:jc w:val="center"/>
      <w:outlineLvl w:val="0"/>
    </w:pPr>
    <w:rPr>
      <w:rFonts w:ascii="Calibri" w:hAnsi="Calibri"/>
      <w:b/>
      <w:caps/>
      <w:sz w:val="32"/>
      <w:szCs w:val="24"/>
    </w:rPr>
  </w:style>
  <w:style w:type="paragraph" w:styleId="Heading2">
    <w:name w:val="heading 2"/>
    <w:basedOn w:val="Normal"/>
    <w:next w:val="Normal"/>
    <w:link w:val="Heading2Char"/>
    <w:unhideWhenUsed/>
    <w:qFormat/>
    <w:rsid w:val="00C72AB2"/>
    <w:pPr>
      <w:keepNext/>
      <w:spacing w:before="240" w:after="60"/>
      <w:ind w:firstLine="0"/>
      <w:jc w:val="center"/>
      <w:outlineLvl w:val="1"/>
    </w:pPr>
    <w:rPr>
      <w:rFonts w:ascii="Calibri" w:hAnsi="Calibri" w:cs="Calibri"/>
      <w:b/>
      <w:bCs/>
      <w:caps/>
      <w:sz w:val="28"/>
      <w:szCs w:val="32"/>
    </w:rPr>
  </w:style>
  <w:style w:type="paragraph" w:styleId="Heading3">
    <w:name w:val="heading 3"/>
    <w:basedOn w:val="Normal"/>
    <w:next w:val="Normal"/>
    <w:link w:val="Heading3Char"/>
    <w:unhideWhenUsed/>
    <w:qFormat/>
    <w:rsid w:val="00C72AB2"/>
    <w:pPr>
      <w:keepNext/>
      <w:suppressAutoHyphens/>
      <w:spacing w:before="240" w:after="60"/>
      <w:ind w:firstLine="0"/>
      <w:jc w:val="left"/>
      <w:outlineLvl w:val="2"/>
    </w:pPr>
    <w:rPr>
      <w:rFonts w:ascii="Calibri" w:hAnsi="Calibri" w:cs="Calibr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72AB2"/>
    <w:pPr>
      <w:ind w:firstLine="0"/>
      <w:jc w:val="center"/>
      <w:outlineLvl w:val="0"/>
    </w:pPr>
    <w:rPr>
      <w:rFonts w:ascii="Calibri" w:hAnsi="Calibri" w:cs="Arial"/>
      <w:b/>
      <w:bCs/>
      <w:caps/>
      <w:kern w:val="28"/>
      <w:sz w:val="72"/>
      <w:szCs w:val="72"/>
    </w:rPr>
  </w:style>
  <w:style w:type="paragraph" w:styleId="Subtitle">
    <w:name w:val="Subtitle"/>
    <w:basedOn w:val="Normal"/>
    <w:qFormat/>
    <w:rsid w:val="00C72AB2"/>
    <w:pPr>
      <w:ind w:firstLine="0"/>
      <w:jc w:val="center"/>
      <w:outlineLvl w:val="1"/>
    </w:pPr>
    <w:rPr>
      <w:rFonts w:ascii="Calibri" w:hAnsi="Calibri" w:cs="Arial"/>
      <w:b/>
      <w:caps/>
      <w:sz w:val="36"/>
      <w:szCs w:val="24"/>
    </w:rPr>
  </w:style>
  <w:style w:type="paragraph" w:customStyle="1" w:styleId="AuthorName">
    <w:name w:val="Author Name"/>
    <w:basedOn w:val="Normal"/>
    <w:rsid w:val="00FF2699"/>
    <w:pPr>
      <w:ind w:firstLine="0"/>
      <w:jc w:val="center"/>
    </w:pPr>
    <w:rPr>
      <w:sz w:val="28"/>
    </w:rPr>
  </w:style>
  <w:style w:type="paragraph" w:customStyle="1" w:styleId="Headsforfront">
    <w:name w:val="Heads for front"/>
    <w:basedOn w:val="Normal"/>
    <w:autoRedefine/>
    <w:rsid w:val="00F63710"/>
    <w:pPr>
      <w:spacing w:after="360"/>
      <w:ind w:firstLine="0"/>
      <w:contextualSpacing/>
      <w:jc w:val="center"/>
    </w:pPr>
    <w:rPr>
      <w:rFonts w:ascii="Arial" w:hAnsi="Arial"/>
      <w:b/>
      <w:sz w:val="24"/>
      <w:szCs w:val="24"/>
    </w:rPr>
  </w:style>
  <w:style w:type="paragraph" w:customStyle="1" w:styleId="NoIndentnormal">
    <w:name w:val="No Indent normal"/>
    <w:basedOn w:val="Normal"/>
    <w:rsid w:val="00671FEF"/>
    <w:pPr>
      <w:ind w:firstLine="0"/>
    </w:pPr>
  </w:style>
  <w:style w:type="paragraph" w:customStyle="1" w:styleId="Tableofcontents">
    <w:name w:val="Table of contents"/>
    <w:basedOn w:val="Normal"/>
    <w:rsid w:val="00043844"/>
    <w:pPr>
      <w:tabs>
        <w:tab w:val="right" w:leader="dot" w:pos="5400"/>
      </w:tabs>
      <w:spacing w:line="360" w:lineRule="auto"/>
    </w:pPr>
    <w:rPr>
      <w:rFonts w:ascii="Arial" w:hAnsi="Arial"/>
      <w:sz w:val="24"/>
      <w:szCs w:val="24"/>
    </w:rPr>
  </w:style>
  <w:style w:type="paragraph" w:styleId="Header">
    <w:name w:val="header"/>
    <w:basedOn w:val="Normal"/>
    <w:rsid w:val="00025773"/>
    <w:pPr>
      <w:spacing w:after="240" w:line="240" w:lineRule="auto"/>
      <w:ind w:firstLine="0"/>
      <w:contextualSpacing/>
      <w:jc w:val="center"/>
    </w:pPr>
    <w:rPr>
      <w:rFonts w:ascii="Calibri" w:hAnsi="Calibri"/>
      <w:caps/>
    </w:rPr>
  </w:style>
  <w:style w:type="paragraph" w:styleId="Footer">
    <w:name w:val="footer"/>
    <w:rsid w:val="00A62CE2"/>
    <w:pPr>
      <w:spacing w:before="240"/>
      <w:jc w:val="center"/>
    </w:pPr>
    <w:rPr>
      <w:rFonts w:ascii="Calibri" w:hAnsi="Calibri"/>
      <w:sz w:val="22"/>
      <w:szCs w:val="22"/>
    </w:rPr>
  </w:style>
  <w:style w:type="paragraph" w:customStyle="1" w:styleId="Footer1">
    <w:name w:val="Footer1"/>
    <w:basedOn w:val="Footer"/>
    <w:autoRedefine/>
    <w:rsid w:val="00AB7461"/>
    <w:rPr>
      <w:rFonts w:ascii="Arial" w:hAnsi="Arial"/>
      <w:sz w:val="20"/>
    </w:rPr>
  </w:style>
  <w:style w:type="character" w:styleId="PageNumber">
    <w:name w:val="page number"/>
    <w:basedOn w:val="DefaultParagraphFont"/>
    <w:rsid w:val="00AB7461"/>
  </w:style>
  <w:style w:type="paragraph" w:customStyle="1" w:styleId="NormalParagraphStyle">
    <w:name w:val="NormalParagraphStyle"/>
    <w:basedOn w:val="Normal"/>
    <w:rsid w:val="00597492"/>
    <w:pPr>
      <w:autoSpaceDE w:val="0"/>
      <w:autoSpaceDN w:val="0"/>
      <w:adjustRightInd w:val="0"/>
      <w:spacing w:line="288" w:lineRule="auto"/>
      <w:ind w:firstLine="0"/>
      <w:jc w:val="left"/>
      <w:textAlignment w:val="center"/>
    </w:pPr>
    <w:rPr>
      <w:color w:val="000000"/>
      <w:sz w:val="24"/>
      <w:szCs w:val="24"/>
    </w:rPr>
  </w:style>
  <w:style w:type="character" w:styleId="Hyperlink">
    <w:name w:val="Hyperlink"/>
    <w:uiPriority w:val="99"/>
    <w:rsid w:val="00176682"/>
    <w:rPr>
      <w:color w:val="0000FF"/>
      <w:u w:val="single"/>
    </w:rPr>
  </w:style>
  <w:style w:type="character" w:styleId="FollowedHyperlink">
    <w:name w:val="FollowedHyperlink"/>
    <w:rsid w:val="00436CE3"/>
    <w:rPr>
      <w:color w:val="800080"/>
      <w:u w:val="single"/>
    </w:rPr>
  </w:style>
  <w:style w:type="character" w:customStyle="1" w:styleId="StyleBold">
    <w:name w:val="Style Bold"/>
    <w:rsid w:val="009A7115"/>
    <w:rPr>
      <w:b/>
      <w:bCs/>
    </w:rPr>
  </w:style>
  <w:style w:type="paragraph" w:styleId="TOAHeading">
    <w:name w:val="toa heading"/>
    <w:basedOn w:val="Heading1"/>
    <w:next w:val="Normal"/>
    <w:rsid w:val="00025773"/>
  </w:style>
  <w:style w:type="paragraph" w:styleId="TOCHeading">
    <w:name w:val="TOC Heading"/>
    <w:basedOn w:val="Heading1"/>
    <w:next w:val="Normal"/>
    <w:uiPriority w:val="39"/>
    <w:unhideWhenUsed/>
    <w:qFormat/>
    <w:rsid w:val="00E27F10"/>
    <w:pPr>
      <w:keepLines/>
      <w:spacing w:before="480" w:after="0" w:line="276" w:lineRule="auto"/>
      <w:contextualSpacing w:val="0"/>
      <w:jc w:val="left"/>
      <w:outlineLvl w:val="9"/>
    </w:pPr>
    <w:rPr>
      <w:rFonts w:ascii="Calibri Light" w:hAnsi="Calibri Light"/>
      <w:bCs/>
      <w:caps w:val="0"/>
      <w:color w:val="2F5496"/>
      <w:sz w:val="28"/>
      <w:szCs w:val="28"/>
    </w:rPr>
  </w:style>
  <w:style w:type="paragraph" w:styleId="TOC1">
    <w:name w:val="toc 1"/>
    <w:basedOn w:val="Normal"/>
    <w:next w:val="Normal"/>
    <w:autoRedefine/>
    <w:uiPriority w:val="39"/>
    <w:rsid w:val="00450752"/>
    <w:pPr>
      <w:tabs>
        <w:tab w:val="right" w:leader="dot" w:pos="5750"/>
      </w:tabs>
      <w:spacing w:before="120"/>
      <w:ind w:firstLine="0"/>
      <w:contextualSpacing/>
      <w:jc w:val="left"/>
    </w:pPr>
    <w:rPr>
      <w:rFonts w:cs="Calibri"/>
      <w:bCs/>
      <w:iCs/>
      <w:noProof/>
      <w:szCs w:val="24"/>
    </w:rPr>
  </w:style>
  <w:style w:type="paragraph" w:styleId="TOC2">
    <w:name w:val="toc 2"/>
    <w:basedOn w:val="Normal"/>
    <w:next w:val="Normal"/>
    <w:autoRedefine/>
    <w:uiPriority w:val="39"/>
    <w:rsid w:val="008F7638"/>
    <w:pPr>
      <w:tabs>
        <w:tab w:val="right" w:leader="dot" w:pos="5750"/>
      </w:tabs>
      <w:ind w:left="216" w:firstLine="216"/>
      <w:contextualSpacing/>
      <w:jc w:val="left"/>
    </w:pPr>
    <w:rPr>
      <w:rFonts w:cs="Calibri"/>
      <w:bCs/>
      <w:noProof/>
    </w:rPr>
  </w:style>
  <w:style w:type="paragraph" w:styleId="TOC3">
    <w:name w:val="toc 3"/>
    <w:basedOn w:val="Normal"/>
    <w:next w:val="Normal"/>
    <w:autoRedefine/>
    <w:uiPriority w:val="39"/>
    <w:rsid w:val="008F7638"/>
    <w:pPr>
      <w:tabs>
        <w:tab w:val="right" w:leader="dot" w:pos="5750"/>
      </w:tabs>
      <w:ind w:left="432" w:firstLine="432"/>
      <w:jc w:val="left"/>
    </w:pPr>
    <w:rPr>
      <w:rFonts w:cs="Calibri"/>
      <w:noProof/>
      <w:szCs w:val="18"/>
    </w:rPr>
  </w:style>
  <w:style w:type="paragraph" w:styleId="TOC4">
    <w:name w:val="toc 4"/>
    <w:basedOn w:val="Normal"/>
    <w:next w:val="Normal"/>
    <w:autoRedefine/>
    <w:rsid w:val="00E27F10"/>
    <w:pPr>
      <w:ind w:left="660"/>
      <w:jc w:val="left"/>
    </w:pPr>
    <w:rPr>
      <w:rFonts w:ascii="Calibri" w:hAnsi="Calibri" w:cs="Calibri"/>
      <w:sz w:val="20"/>
      <w:szCs w:val="20"/>
    </w:rPr>
  </w:style>
  <w:style w:type="paragraph" w:styleId="TOC5">
    <w:name w:val="toc 5"/>
    <w:basedOn w:val="Normal"/>
    <w:next w:val="Normal"/>
    <w:autoRedefine/>
    <w:rsid w:val="00E27F10"/>
    <w:pPr>
      <w:ind w:left="880"/>
      <w:jc w:val="left"/>
    </w:pPr>
    <w:rPr>
      <w:rFonts w:ascii="Calibri" w:hAnsi="Calibri" w:cs="Calibri"/>
      <w:sz w:val="20"/>
      <w:szCs w:val="20"/>
    </w:rPr>
  </w:style>
  <w:style w:type="paragraph" w:styleId="TOC6">
    <w:name w:val="toc 6"/>
    <w:basedOn w:val="Normal"/>
    <w:next w:val="Normal"/>
    <w:autoRedefine/>
    <w:rsid w:val="00E27F10"/>
    <w:pPr>
      <w:ind w:left="1100"/>
      <w:jc w:val="left"/>
    </w:pPr>
    <w:rPr>
      <w:rFonts w:ascii="Calibri" w:hAnsi="Calibri" w:cs="Calibri"/>
      <w:sz w:val="20"/>
      <w:szCs w:val="20"/>
    </w:rPr>
  </w:style>
  <w:style w:type="paragraph" w:styleId="TOC7">
    <w:name w:val="toc 7"/>
    <w:basedOn w:val="Normal"/>
    <w:next w:val="Normal"/>
    <w:autoRedefine/>
    <w:rsid w:val="00E27F10"/>
    <w:pPr>
      <w:ind w:left="1320"/>
      <w:jc w:val="left"/>
    </w:pPr>
    <w:rPr>
      <w:rFonts w:ascii="Calibri" w:hAnsi="Calibri" w:cs="Calibri"/>
      <w:sz w:val="20"/>
      <w:szCs w:val="20"/>
    </w:rPr>
  </w:style>
  <w:style w:type="paragraph" w:styleId="TOC8">
    <w:name w:val="toc 8"/>
    <w:basedOn w:val="Normal"/>
    <w:next w:val="Normal"/>
    <w:autoRedefine/>
    <w:rsid w:val="00E27F10"/>
    <w:pPr>
      <w:ind w:left="1540"/>
      <w:jc w:val="left"/>
    </w:pPr>
    <w:rPr>
      <w:rFonts w:ascii="Calibri" w:hAnsi="Calibri" w:cs="Calibri"/>
      <w:sz w:val="20"/>
      <w:szCs w:val="20"/>
    </w:rPr>
  </w:style>
  <w:style w:type="paragraph" w:styleId="TOC9">
    <w:name w:val="toc 9"/>
    <w:basedOn w:val="Normal"/>
    <w:next w:val="Normal"/>
    <w:autoRedefine/>
    <w:rsid w:val="00E27F10"/>
    <w:pPr>
      <w:ind w:left="1760"/>
      <w:jc w:val="left"/>
    </w:pPr>
    <w:rPr>
      <w:rFonts w:ascii="Calibri" w:hAnsi="Calibri" w:cs="Calibri"/>
      <w:sz w:val="20"/>
      <w:szCs w:val="20"/>
    </w:rPr>
  </w:style>
  <w:style w:type="paragraph" w:customStyle="1" w:styleId="HeadingNotInTOC">
    <w:name w:val="Heading Not In TOC"/>
    <w:basedOn w:val="Heading1"/>
    <w:qFormat/>
    <w:rsid w:val="00E27F10"/>
  </w:style>
  <w:style w:type="character" w:customStyle="1" w:styleId="Heading2Char">
    <w:name w:val="Heading 2 Char"/>
    <w:link w:val="Heading2"/>
    <w:rsid w:val="00C72AB2"/>
    <w:rPr>
      <w:rFonts w:ascii="Calibri" w:hAnsi="Calibri" w:cs="Calibri"/>
      <w:b/>
      <w:bCs/>
      <w:caps/>
      <w:sz w:val="28"/>
      <w:szCs w:val="32"/>
    </w:rPr>
  </w:style>
  <w:style w:type="character" w:customStyle="1" w:styleId="Heading3Char">
    <w:name w:val="Heading 3 Char"/>
    <w:link w:val="Heading3"/>
    <w:rsid w:val="00C72AB2"/>
    <w:rPr>
      <w:rFonts w:ascii="Calibri" w:eastAsia="Times New Roman" w:hAnsi="Calibri" w:cs="Calibri"/>
      <w:b/>
      <w:bCs/>
      <w:cap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nfo@48HrBooks.com" TargetMode="External"/><Relationship Id="rId18" Type="http://schemas.openxmlformats.org/officeDocument/2006/relationships/hyperlink" Target="http://www.48HrBooks.com" TargetMode="External"/><Relationship Id="rId26" Type="http://schemas.openxmlformats.org/officeDocument/2006/relationships/hyperlink" Target="http://www.48HrBooks.com" TargetMode="External"/><Relationship Id="rId39" Type="http://schemas.openxmlformats.org/officeDocument/2006/relationships/hyperlink" Target="mailto:info@48HrBooks.com" TargetMode="External"/><Relationship Id="rId21" Type="http://schemas.openxmlformats.org/officeDocument/2006/relationships/header" Target="header1.xml"/><Relationship Id="rId34" Type="http://schemas.openxmlformats.org/officeDocument/2006/relationships/hyperlink" Target="http://www.48HrBooks.com" TargetMode="External"/><Relationship Id="rId42" Type="http://schemas.openxmlformats.org/officeDocument/2006/relationships/hyperlink" Target="http://www.48HrBooks.com" TargetMode="External"/><Relationship Id="rId47" Type="http://schemas.openxmlformats.org/officeDocument/2006/relationships/hyperlink" Target="mailto:info@48HrBooks.com" TargetMode="External"/><Relationship Id="rId50" Type="http://schemas.openxmlformats.org/officeDocument/2006/relationships/hyperlink" Target="http://www.48HrBooks.com" TargetMode="External"/><Relationship Id="rId55" Type="http://schemas.openxmlformats.org/officeDocument/2006/relationships/hyperlink" Target="mailto:info@48HrBook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48HrBooks.com" TargetMode="External"/><Relationship Id="rId29" Type="http://schemas.openxmlformats.org/officeDocument/2006/relationships/hyperlink" Target="mailto:info@48HrBooks.com" TargetMode="External"/><Relationship Id="rId11" Type="http://schemas.openxmlformats.org/officeDocument/2006/relationships/hyperlink" Target="http://www.48HrBooks.com" TargetMode="External"/><Relationship Id="rId24" Type="http://schemas.openxmlformats.org/officeDocument/2006/relationships/hyperlink" Target="http://www.48HrBooks.com" TargetMode="External"/><Relationship Id="rId32" Type="http://schemas.openxmlformats.org/officeDocument/2006/relationships/hyperlink" Target="http://www.48HrBooks.com" TargetMode="External"/><Relationship Id="rId37" Type="http://schemas.openxmlformats.org/officeDocument/2006/relationships/hyperlink" Target="mailto:info@48HrBooks.com" TargetMode="External"/><Relationship Id="rId40" Type="http://schemas.openxmlformats.org/officeDocument/2006/relationships/hyperlink" Target="http://www.48HrBooks.com" TargetMode="External"/><Relationship Id="rId45" Type="http://schemas.openxmlformats.org/officeDocument/2006/relationships/hyperlink" Target="mailto:info@48HrBooks.com" TargetMode="External"/><Relationship Id="rId53" Type="http://schemas.openxmlformats.org/officeDocument/2006/relationships/hyperlink" Target="mailto:info@48HrBooks.com" TargetMode="External"/><Relationship Id="rId58" Type="http://schemas.openxmlformats.org/officeDocument/2006/relationships/hyperlink" Target="http://www.48HrBooks.co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mailto:info@48HrBooks.com" TargetMode="External"/><Relationship Id="rId14" Type="http://schemas.openxmlformats.org/officeDocument/2006/relationships/hyperlink" Target="http://www.48HrBooks.com" TargetMode="External"/><Relationship Id="rId22" Type="http://schemas.openxmlformats.org/officeDocument/2006/relationships/header" Target="header2.xml"/><Relationship Id="rId27" Type="http://schemas.openxmlformats.org/officeDocument/2006/relationships/hyperlink" Target="mailto:info@48HrBooks.com" TargetMode="External"/><Relationship Id="rId30" Type="http://schemas.openxmlformats.org/officeDocument/2006/relationships/hyperlink" Target="http://www.48HrBooks.com" TargetMode="External"/><Relationship Id="rId35" Type="http://schemas.openxmlformats.org/officeDocument/2006/relationships/hyperlink" Target="mailto:info@48HrBooks.com" TargetMode="External"/><Relationship Id="rId43" Type="http://schemas.openxmlformats.org/officeDocument/2006/relationships/hyperlink" Target="mailto:info@48HrBooks.com" TargetMode="External"/><Relationship Id="rId48" Type="http://schemas.openxmlformats.org/officeDocument/2006/relationships/hyperlink" Target="http://www.48HrBooks.com" TargetMode="External"/><Relationship Id="rId56" Type="http://schemas.openxmlformats.org/officeDocument/2006/relationships/hyperlink" Target="http://www.48HrBooks.com" TargetMode="External"/><Relationship Id="rId8" Type="http://schemas.openxmlformats.org/officeDocument/2006/relationships/footer" Target="footer1.xml"/><Relationship Id="rId51" Type="http://schemas.openxmlformats.org/officeDocument/2006/relationships/hyperlink" Target="mailto:info@48HrBooks.com"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mailto:info@48HrBooks.com" TargetMode="External"/><Relationship Id="rId25" Type="http://schemas.openxmlformats.org/officeDocument/2006/relationships/hyperlink" Target="mailto:info@48HrBooks.com" TargetMode="External"/><Relationship Id="rId33" Type="http://schemas.openxmlformats.org/officeDocument/2006/relationships/hyperlink" Target="mailto:info@48HrBooks.com" TargetMode="External"/><Relationship Id="rId38" Type="http://schemas.openxmlformats.org/officeDocument/2006/relationships/hyperlink" Target="http://www.48HrBooks.com" TargetMode="External"/><Relationship Id="rId46" Type="http://schemas.openxmlformats.org/officeDocument/2006/relationships/hyperlink" Target="http://www.48HrBooks.com" TargetMode="External"/><Relationship Id="rId59" Type="http://schemas.openxmlformats.org/officeDocument/2006/relationships/hyperlink" Target="mailto:info@48HrBooks.com" TargetMode="External"/><Relationship Id="rId20" Type="http://schemas.openxmlformats.org/officeDocument/2006/relationships/hyperlink" Target="http://www.48HrBooks.com" TargetMode="External"/><Relationship Id="rId41" Type="http://schemas.openxmlformats.org/officeDocument/2006/relationships/hyperlink" Target="mailto:info@48HrBooks.com" TargetMode="External"/><Relationship Id="rId54" Type="http://schemas.openxmlformats.org/officeDocument/2006/relationships/hyperlink" Target="http://www.48HrBooks.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nfo@48HrBooks.com" TargetMode="External"/><Relationship Id="rId23" Type="http://schemas.openxmlformats.org/officeDocument/2006/relationships/hyperlink" Target="mailto:info@48HrBooks.com" TargetMode="External"/><Relationship Id="rId28" Type="http://schemas.openxmlformats.org/officeDocument/2006/relationships/hyperlink" Target="http://www.48HrBooks.com" TargetMode="External"/><Relationship Id="rId36" Type="http://schemas.openxmlformats.org/officeDocument/2006/relationships/hyperlink" Target="http://www.48HrBooks.com" TargetMode="External"/><Relationship Id="rId49" Type="http://schemas.openxmlformats.org/officeDocument/2006/relationships/hyperlink" Target="mailto:info@48HrBooks.com" TargetMode="External"/><Relationship Id="rId57" Type="http://schemas.openxmlformats.org/officeDocument/2006/relationships/hyperlink" Target="mailto:info@48HrBooks.com" TargetMode="External"/><Relationship Id="rId10" Type="http://schemas.openxmlformats.org/officeDocument/2006/relationships/hyperlink" Target="mailto:info@48HrBooks.com" TargetMode="External"/><Relationship Id="rId31" Type="http://schemas.openxmlformats.org/officeDocument/2006/relationships/hyperlink" Target="mailto:info@48HrBooks.com" TargetMode="External"/><Relationship Id="rId44" Type="http://schemas.openxmlformats.org/officeDocument/2006/relationships/hyperlink" Target="http://www.48HrBooks.com" TargetMode="External"/><Relationship Id="rId52" Type="http://schemas.openxmlformats.org/officeDocument/2006/relationships/hyperlink" Target="http://www.48HrBooks.com" TargetMode="External"/><Relationship Id="rId60" Type="http://schemas.openxmlformats.org/officeDocument/2006/relationships/hyperlink" Target="http://www.48HrBooks.com" TargetMode="Externa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Downloads\48HrBooks_template_5.5x8.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96FB-B4F5-A54D-BB82-12E8566E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48HrBooks_template_5.5x8.5.dotx</Template>
  <TotalTime>0</TotalTime>
  <Pages>57</Pages>
  <Words>3997</Words>
  <Characters>19988</Characters>
  <Application>Microsoft Office Word</Application>
  <DocSecurity>0</DocSecurity>
  <Lines>588</Lines>
  <Paragraphs>209</Paragraphs>
  <ScaleCrop>false</ScaleCrop>
  <HeadingPairs>
    <vt:vector size="2" baseType="variant">
      <vt:variant>
        <vt:lpstr>Title</vt:lpstr>
      </vt:variant>
      <vt:variant>
        <vt:i4>1</vt:i4>
      </vt:variant>
    </vt:vector>
  </HeadingPairs>
  <TitlesOfParts>
    <vt:vector size="1" baseType="lpstr">
      <vt:lpstr>48HrBooks Template 5.5x8.5</vt:lpstr>
    </vt:vector>
  </TitlesOfParts>
  <Manager/>
  <Company>48 Hour Books</Company>
  <LinksUpToDate>false</LinksUpToDate>
  <CharactersWithSpaces>23787</CharactersWithSpaces>
  <SharedDoc>false</SharedDoc>
  <HyperlinkBase/>
  <HLinks>
    <vt:vector size="192" baseType="variant">
      <vt:variant>
        <vt:i4>458847</vt:i4>
      </vt:variant>
      <vt:variant>
        <vt:i4>93</vt:i4>
      </vt:variant>
      <vt:variant>
        <vt:i4>0</vt:i4>
      </vt:variant>
      <vt:variant>
        <vt:i4>5</vt:i4>
      </vt:variant>
      <vt:variant>
        <vt:lpwstr>http://www.48hrbooks.com/</vt:lpwstr>
      </vt:variant>
      <vt:variant>
        <vt:lpwstr/>
      </vt:variant>
      <vt:variant>
        <vt:i4>2228234</vt:i4>
      </vt:variant>
      <vt:variant>
        <vt:i4>90</vt:i4>
      </vt:variant>
      <vt:variant>
        <vt:i4>0</vt:i4>
      </vt:variant>
      <vt:variant>
        <vt:i4>5</vt:i4>
      </vt:variant>
      <vt:variant>
        <vt:lpwstr>mailto:info@48HrBooks.com</vt:lpwstr>
      </vt:variant>
      <vt:variant>
        <vt:lpwstr/>
      </vt:variant>
      <vt:variant>
        <vt:i4>458847</vt:i4>
      </vt:variant>
      <vt:variant>
        <vt:i4>87</vt:i4>
      </vt:variant>
      <vt:variant>
        <vt:i4>0</vt:i4>
      </vt:variant>
      <vt:variant>
        <vt:i4>5</vt:i4>
      </vt:variant>
      <vt:variant>
        <vt:lpwstr>http://www.48hrbooks.com/</vt:lpwstr>
      </vt:variant>
      <vt:variant>
        <vt:lpwstr/>
      </vt:variant>
      <vt:variant>
        <vt:i4>2228234</vt:i4>
      </vt:variant>
      <vt:variant>
        <vt:i4>84</vt:i4>
      </vt:variant>
      <vt:variant>
        <vt:i4>0</vt:i4>
      </vt:variant>
      <vt:variant>
        <vt:i4>5</vt:i4>
      </vt:variant>
      <vt:variant>
        <vt:lpwstr>mailto:info@48HrBooks.com</vt:lpwstr>
      </vt:variant>
      <vt:variant>
        <vt:lpwstr/>
      </vt:variant>
      <vt:variant>
        <vt:i4>458847</vt:i4>
      </vt:variant>
      <vt:variant>
        <vt:i4>81</vt:i4>
      </vt:variant>
      <vt:variant>
        <vt:i4>0</vt:i4>
      </vt:variant>
      <vt:variant>
        <vt:i4>5</vt:i4>
      </vt:variant>
      <vt:variant>
        <vt:lpwstr>http://www.48hrbooks.com/</vt:lpwstr>
      </vt:variant>
      <vt:variant>
        <vt:lpwstr/>
      </vt:variant>
      <vt:variant>
        <vt:i4>2228234</vt:i4>
      </vt:variant>
      <vt:variant>
        <vt:i4>78</vt:i4>
      </vt:variant>
      <vt:variant>
        <vt:i4>0</vt:i4>
      </vt:variant>
      <vt:variant>
        <vt:i4>5</vt:i4>
      </vt:variant>
      <vt:variant>
        <vt:lpwstr>mailto:info@48HrBooks.com</vt:lpwstr>
      </vt:variant>
      <vt:variant>
        <vt:lpwstr/>
      </vt:variant>
      <vt:variant>
        <vt:i4>458847</vt:i4>
      </vt:variant>
      <vt:variant>
        <vt:i4>75</vt:i4>
      </vt:variant>
      <vt:variant>
        <vt:i4>0</vt:i4>
      </vt:variant>
      <vt:variant>
        <vt:i4>5</vt:i4>
      </vt:variant>
      <vt:variant>
        <vt:lpwstr>http://www.48hrbooks.com/</vt:lpwstr>
      </vt:variant>
      <vt:variant>
        <vt:lpwstr/>
      </vt:variant>
      <vt:variant>
        <vt:i4>2228234</vt:i4>
      </vt:variant>
      <vt:variant>
        <vt:i4>72</vt:i4>
      </vt:variant>
      <vt:variant>
        <vt:i4>0</vt:i4>
      </vt:variant>
      <vt:variant>
        <vt:i4>5</vt:i4>
      </vt:variant>
      <vt:variant>
        <vt:lpwstr>mailto:info@48HrBooks.com</vt:lpwstr>
      </vt:variant>
      <vt:variant>
        <vt:lpwstr/>
      </vt:variant>
      <vt:variant>
        <vt:i4>458847</vt:i4>
      </vt:variant>
      <vt:variant>
        <vt:i4>69</vt:i4>
      </vt:variant>
      <vt:variant>
        <vt:i4>0</vt:i4>
      </vt:variant>
      <vt:variant>
        <vt:i4>5</vt:i4>
      </vt:variant>
      <vt:variant>
        <vt:lpwstr>http://www.48hrbooks.com/</vt:lpwstr>
      </vt:variant>
      <vt:variant>
        <vt:lpwstr/>
      </vt:variant>
      <vt:variant>
        <vt:i4>2228234</vt:i4>
      </vt:variant>
      <vt:variant>
        <vt:i4>66</vt:i4>
      </vt:variant>
      <vt:variant>
        <vt:i4>0</vt:i4>
      </vt:variant>
      <vt:variant>
        <vt:i4>5</vt:i4>
      </vt:variant>
      <vt:variant>
        <vt:lpwstr>mailto:info@48HrBooks.com</vt:lpwstr>
      </vt:variant>
      <vt:variant>
        <vt:lpwstr/>
      </vt:variant>
      <vt:variant>
        <vt:i4>458847</vt:i4>
      </vt:variant>
      <vt:variant>
        <vt:i4>63</vt:i4>
      </vt:variant>
      <vt:variant>
        <vt:i4>0</vt:i4>
      </vt:variant>
      <vt:variant>
        <vt:i4>5</vt:i4>
      </vt:variant>
      <vt:variant>
        <vt:lpwstr>http://www.48hrbooks.com/</vt:lpwstr>
      </vt:variant>
      <vt:variant>
        <vt:lpwstr/>
      </vt:variant>
      <vt:variant>
        <vt:i4>2228234</vt:i4>
      </vt:variant>
      <vt:variant>
        <vt:i4>60</vt:i4>
      </vt:variant>
      <vt:variant>
        <vt:i4>0</vt:i4>
      </vt:variant>
      <vt:variant>
        <vt:i4>5</vt:i4>
      </vt:variant>
      <vt:variant>
        <vt:lpwstr>mailto:info@48HrBooks.com</vt:lpwstr>
      </vt:variant>
      <vt:variant>
        <vt:lpwstr/>
      </vt:variant>
      <vt:variant>
        <vt:i4>458847</vt:i4>
      </vt:variant>
      <vt:variant>
        <vt:i4>57</vt:i4>
      </vt:variant>
      <vt:variant>
        <vt:i4>0</vt:i4>
      </vt:variant>
      <vt:variant>
        <vt:i4>5</vt:i4>
      </vt:variant>
      <vt:variant>
        <vt:lpwstr>http://www.48hrbooks.com/</vt:lpwstr>
      </vt:variant>
      <vt:variant>
        <vt:lpwstr/>
      </vt:variant>
      <vt:variant>
        <vt:i4>2228234</vt:i4>
      </vt:variant>
      <vt:variant>
        <vt:i4>54</vt:i4>
      </vt:variant>
      <vt:variant>
        <vt:i4>0</vt:i4>
      </vt:variant>
      <vt:variant>
        <vt:i4>5</vt:i4>
      </vt:variant>
      <vt:variant>
        <vt:lpwstr>mailto:info@48HrBooks.com</vt:lpwstr>
      </vt:variant>
      <vt:variant>
        <vt:lpwstr/>
      </vt:variant>
      <vt:variant>
        <vt:i4>458847</vt:i4>
      </vt:variant>
      <vt:variant>
        <vt:i4>51</vt:i4>
      </vt:variant>
      <vt:variant>
        <vt:i4>0</vt:i4>
      </vt:variant>
      <vt:variant>
        <vt:i4>5</vt:i4>
      </vt:variant>
      <vt:variant>
        <vt:lpwstr>http://www.48hrbooks.com/</vt:lpwstr>
      </vt:variant>
      <vt:variant>
        <vt:lpwstr/>
      </vt:variant>
      <vt:variant>
        <vt:i4>2228234</vt:i4>
      </vt:variant>
      <vt:variant>
        <vt:i4>48</vt:i4>
      </vt:variant>
      <vt:variant>
        <vt:i4>0</vt:i4>
      </vt:variant>
      <vt:variant>
        <vt:i4>5</vt:i4>
      </vt:variant>
      <vt:variant>
        <vt:lpwstr>mailto:info@48HrBooks.com</vt:lpwstr>
      </vt:variant>
      <vt:variant>
        <vt:lpwstr/>
      </vt:variant>
      <vt:variant>
        <vt:i4>458847</vt:i4>
      </vt:variant>
      <vt:variant>
        <vt:i4>45</vt:i4>
      </vt:variant>
      <vt:variant>
        <vt:i4>0</vt:i4>
      </vt:variant>
      <vt:variant>
        <vt:i4>5</vt:i4>
      </vt:variant>
      <vt:variant>
        <vt:lpwstr>http://www.48hrbooks.com/</vt:lpwstr>
      </vt:variant>
      <vt:variant>
        <vt:lpwstr/>
      </vt:variant>
      <vt:variant>
        <vt:i4>2228234</vt:i4>
      </vt:variant>
      <vt:variant>
        <vt:i4>42</vt:i4>
      </vt:variant>
      <vt:variant>
        <vt:i4>0</vt:i4>
      </vt:variant>
      <vt:variant>
        <vt:i4>5</vt:i4>
      </vt:variant>
      <vt:variant>
        <vt:lpwstr>mailto:info@48HrBooks.com</vt:lpwstr>
      </vt:variant>
      <vt:variant>
        <vt:lpwstr/>
      </vt:variant>
      <vt:variant>
        <vt:i4>458847</vt:i4>
      </vt:variant>
      <vt:variant>
        <vt:i4>39</vt:i4>
      </vt:variant>
      <vt:variant>
        <vt:i4>0</vt:i4>
      </vt:variant>
      <vt:variant>
        <vt:i4>5</vt:i4>
      </vt:variant>
      <vt:variant>
        <vt:lpwstr>http://www.48hrbooks.com/</vt:lpwstr>
      </vt:variant>
      <vt:variant>
        <vt:lpwstr/>
      </vt:variant>
      <vt:variant>
        <vt:i4>2228234</vt:i4>
      </vt:variant>
      <vt:variant>
        <vt:i4>36</vt:i4>
      </vt:variant>
      <vt:variant>
        <vt:i4>0</vt:i4>
      </vt:variant>
      <vt:variant>
        <vt:i4>5</vt:i4>
      </vt:variant>
      <vt:variant>
        <vt:lpwstr>mailto:info@48HrBooks.com</vt:lpwstr>
      </vt:variant>
      <vt:variant>
        <vt:lpwstr/>
      </vt:variant>
      <vt:variant>
        <vt:i4>458847</vt:i4>
      </vt:variant>
      <vt:variant>
        <vt:i4>33</vt:i4>
      </vt:variant>
      <vt:variant>
        <vt:i4>0</vt:i4>
      </vt:variant>
      <vt:variant>
        <vt:i4>5</vt:i4>
      </vt:variant>
      <vt:variant>
        <vt:lpwstr>http://www.48hrbooks.com/</vt:lpwstr>
      </vt:variant>
      <vt:variant>
        <vt:lpwstr/>
      </vt:variant>
      <vt:variant>
        <vt:i4>2228234</vt:i4>
      </vt:variant>
      <vt:variant>
        <vt:i4>30</vt:i4>
      </vt:variant>
      <vt:variant>
        <vt:i4>0</vt:i4>
      </vt:variant>
      <vt:variant>
        <vt:i4>5</vt:i4>
      </vt:variant>
      <vt:variant>
        <vt:lpwstr>mailto:info@48HrBooks.com</vt:lpwstr>
      </vt:variant>
      <vt:variant>
        <vt:lpwstr/>
      </vt:variant>
      <vt:variant>
        <vt:i4>458847</vt:i4>
      </vt:variant>
      <vt:variant>
        <vt:i4>27</vt:i4>
      </vt:variant>
      <vt:variant>
        <vt:i4>0</vt:i4>
      </vt:variant>
      <vt:variant>
        <vt:i4>5</vt:i4>
      </vt:variant>
      <vt:variant>
        <vt:lpwstr>http://www.48hrbooks.com/</vt:lpwstr>
      </vt:variant>
      <vt:variant>
        <vt:lpwstr/>
      </vt:variant>
      <vt:variant>
        <vt:i4>2228234</vt:i4>
      </vt:variant>
      <vt:variant>
        <vt:i4>24</vt:i4>
      </vt:variant>
      <vt:variant>
        <vt:i4>0</vt:i4>
      </vt:variant>
      <vt:variant>
        <vt:i4>5</vt:i4>
      </vt:variant>
      <vt:variant>
        <vt:lpwstr>mailto:info@48HrBooks.com</vt:lpwstr>
      </vt:variant>
      <vt:variant>
        <vt:lpwstr/>
      </vt:variant>
      <vt:variant>
        <vt:i4>458847</vt:i4>
      </vt:variant>
      <vt:variant>
        <vt:i4>21</vt:i4>
      </vt:variant>
      <vt:variant>
        <vt:i4>0</vt:i4>
      </vt:variant>
      <vt:variant>
        <vt:i4>5</vt:i4>
      </vt:variant>
      <vt:variant>
        <vt:lpwstr>http://www.48hrbooks.com/</vt:lpwstr>
      </vt:variant>
      <vt:variant>
        <vt:lpwstr/>
      </vt:variant>
      <vt:variant>
        <vt:i4>2228234</vt:i4>
      </vt:variant>
      <vt:variant>
        <vt:i4>18</vt:i4>
      </vt:variant>
      <vt:variant>
        <vt:i4>0</vt:i4>
      </vt:variant>
      <vt:variant>
        <vt:i4>5</vt:i4>
      </vt:variant>
      <vt:variant>
        <vt:lpwstr>mailto:info@48HrBooks.com</vt:lpwstr>
      </vt:variant>
      <vt:variant>
        <vt:lpwstr/>
      </vt:variant>
      <vt:variant>
        <vt:i4>458847</vt:i4>
      </vt:variant>
      <vt:variant>
        <vt:i4>15</vt:i4>
      </vt:variant>
      <vt:variant>
        <vt:i4>0</vt:i4>
      </vt:variant>
      <vt:variant>
        <vt:i4>5</vt:i4>
      </vt:variant>
      <vt:variant>
        <vt:lpwstr>http://www.48hrbooks.com/</vt:lpwstr>
      </vt:variant>
      <vt:variant>
        <vt:lpwstr/>
      </vt:variant>
      <vt:variant>
        <vt:i4>2228234</vt:i4>
      </vt:variant>
      <vt:variant>
        <vt:i4>12</vt:i4>
      </vt:variant>
      <vt:variant>
        <vt:i4>0</vt:i4>
      </vt:variant>
      <vt:variant>
        <vt:i4>5</vt:i4>
      </vt:variant>
      <vt:variant>
        <vt:lpwstr>mailto:info@48HrBooks.com</vt:lpwstr>
      </vt:variant>
      <vt:variant>
        <vt:lpwstr/>
      </vt:variant>
      <vt:variant>
        <vt:i4>458847</vt:i4>
      </vt:variant>
      <vt:variant>
        <vt:i4>9</vt:i4>
      </vt:variant>
      <vt:variant>
        <vt:i4>0</vt:i4>
      </vt:variant>
      <vt:variant>
        <vt:i4>5</vt:i4>
      </vt:variant>
      <vt:variant>
        <vt:lpwstr>http://www.48hrbooks.com/</vt:lpwstr>
      </vt:variant>
      <vt:variant>
        <vt:lpwstr/>
      </vt:variant>
      <vt:variant>
        <vt:i4>2228234</vt:i4>
      </vt:variant>
      <vt:variant>
        <vt:i4>6</vt:i4>
      </vt:variant>
      <vt:variant>
        <vt:i4>0</vt:i4>
      </vt:variant>
      <vt:variant>
        <vt:i4>5</vt:i4>
      </vt:variant>
      <vt:variant>
        <vt:lpwstr>mailto:info@48HrBooks.com</vt:lpwstr>
      </vt:variant>
      <vt:variant>
        <vt:lpwstr/>
      </vt:variant>
      <vt:variant>
        <vt:i4>458847</vt:i4>
      </vt:variant>
      <vt:variant>
        <vt:i4>3</vt:i4>
      </vt:variant>
      <vt:variant>
        <vt:i4>0</vt:i4>
      </vt:variant>
      <vt:variant>
        <vt:i4>5</vt:i4>
      </vt:variant>
      <vt:variant>
        <vt:lpwstr>http://www.48hrbooks.com/</vt:lpwstr>
      </vt:variant>
      <vt:variant>
        <vt:lpwstr/>
      </vt:variant>
      <vt:variant>
        <vt:i4>2228234</vt:i4>
      </vt:variant>
      <vt:variant>
        <vt:i4>0</vt:i4>
      </vt:variant>
      <vt:variant>
        <vt:i4>0</vt:i4>
      </vt:variant>
      <vt:variant>
        <vt:i4>5</vt:i4>
      </vt:variant>
      <vt:variant>
        <vt:lpwstr>mailto:info@48HrBooks.com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48HrBooks Template 5.5x8.5</dc:title>
  <dc:subject/>
  <dc:creator>Scott Krech</dc:creator>
  <cp:keywords/>
  <dc:description/>
  <cp:lastModifiedBy>Scott Krech</cp:lastModifiedBy>
  <cp:revision>2</cp:revision>
  <dcterms:created xsi:type="dcterms:W3CDTF">2025-10-02T16:33:00Z</dcterms:created>
  <dcterms:modified xsi:type="dcterms:W3CDTF">2025-10-02T16:33:00Z</dcterms:modified>
  <cp:category/>
</cp:coreProperties>
</file>